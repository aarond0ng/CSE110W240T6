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38F7F" w14:textId="77777777" w:rsidR="007F467E" w:rsidRDefault="00D759F0">
      <w:pPr>
        <w:pStyle w:val="Heading1"/>
      </w:pPr>
      <w:r>
        <w:t>Week 9</w:t>
      </w:r>
      <w:r w:rsidR="00D65C49">
        <w:t>-10</w:t>
      </w:r>
      <w:r>
        <w:t xml:space="preserve"> Notes</w:t>
      </w:r>
    </w:p>
    <w:p w14:paraId="3BC4D37A" w14:textId="092B23AC" w:rsidR="007F467E" w:rsidRDefault="000165FF" w:rsidP="00D759F0">
      <w:pPr>
        <w:pStyle w:val="ListBullet"/>
      </w:pPr>
      <w:r>
        <w:t>Chat</w:t>
      </w:r>
    </w:p>
    <w:p w14:paraId="269A513C" w14:textId="7AFB20FD" w:rsidR="000165FF" w:rsidRDefault="000165FF" w:rsidP="000165FF">
      <w:pPr>
        <w:pStyle w:val="ListBullet"/>
        <w:numPr>
          <w:ilvl w:val="1"/>
          <w:numId w:val="3"/>
        </w:numPr>
      </w:pPr>
      <w:r>
        <w:t>Chat notifications when receiving messages</w:t>
      </w:r>
    </w:p>
    <w:p w14:paraId="6F792F15" w14:textId="6B0DF6D7" w:rsidR="000165FF" w:rsidRDefault="000165FF" w:rsidP="000165FF">
      <w:pPr>
        <w:pStyle w:val="ListBullet"/>
        <w:numPr>
          <w:ilvl w:val="1"/>
          <w:numId w:val="3"/>
        </w:numPr>
      </w:pPr>
      <w:r>
        <w:t>Sorting by buyer/seller</w:t>
      </w:r>
    </w:p>
    <w:p w14:paraId="11C37EB5" w14:textId="49426961" w:rsidR="000165FF" w:rsidRDefault="000165FF" w:rsidP="000165FF">
      <w:pPr>
        <w:pStyle w:val="ListBullet"/>
      </w:pPr>
      <w:r>
        <w:t>Sell Item</w:t>
      </w:r>
    </w:p>
    <w:p w14:paraId="240E077F" w14:textId="68C2D469" w:rsidR="000165FF" w:rsidRDefault="000165FF" w:rsidP="000165FF">
      <w:pPr>
        <w:pStyle w:val="ListBullet"/>
        <w:numPr>
          <w:ilvl w:val="1"/>
          <w:numId w:val="3"/>
        </w:numPr>
      </w:pPr>
      <w:r>
        <w:t>Upload items to Firebase works</w:t>
      </w:r>
    </w:p>
    <w:p w14:paraId="155BA2C1" w14:textId="54B21266" w:rsidR="000165FF" w:rsidRDefault="000165FF" w:rsidP="000165FF">
      <w:pPr>
        <w:pStyle w:val="ListBullet"/>
        <w:numPr>
          <w:ilvl w:val="1"/>
          <w:numId w:val="3"/>
        </w:numPr>
      </w:pPr>
      <w:r>
        <w:t xml:space="preserve">Decoder </w:t>
      </w:r>
    </w:p>
    <w:p w14:paraId="777F7B16" w14:textId="4A4A5C5B" w:rsidR="000165FF" w:rsidRDefault="000165FF" w:rsidP="000165FF">
      <w:pPr>
        <w:pStyle w:val="ListBullet"/>
      </w:pPr>
      <w:r>
        <w:t>Merge Firebases</w:t>
      </w:r>
    </w:p>
    <w:p w14:paraId="490E7279" w14:textId="3FF1F7D3" w:rsidR="000165FF" w:rsidRDefault="000165FF" w:rsidP="000165FF">
      <w:pPr>
        <w:pStyle w:val="ListBullet"/>
      </w:pPr>
      <w:r>
        <w:t>For next week:</w:t>
      </w:r>
    </w:p>
    <w:p w14:paraId="21C5E514" w14:textId="1C8C66DD" w:rsidR="000165FF" w:rsidRDefault="005B5431" w:rsidP="000165FF">
      <w:pPr>
        <w:pStyle w:val="ListBullet"/>
        <w:numPr>
          <w:ilvl w:val="1"/>
          <w:numId w:val="3"/>
        </w:numPr>
      </w:pPr>
      <w:r>
        <w:t>B</w:t>
      </w:r>
      <w:r w:rsidR="000165FF">
        <w:t>e able to view uploaded items onto newsfeed</w:t>
      </w:r>
      <w:r>
        <w:t xml:space="preserve"> **HIGHEST PRIORITY**</w:t>
      </w:r>
      <w:r w:rsidR="00AF327E">
        <w:t xml:space="preserve"> </w:t>
      </w:r>
      <w:r w:rsidR="00AF327E">
        <w:rPr>
          <w:b/>
        </w:rPr>
        <w:t>MIGUEL, AARON</w:t>
      </w:r>
      <w:bookmarkStart w:id="0" w:name="_GoBack"/>
      <w:bookmarkEnd w:id="0"/>
    </w:p>
    <w:p w14:paraId="4919D338" w14:textId="4722289D" w:rsidR="000165FF" w:rsidRDefault="000165FF" w:rsidP="000165FF">
      <w:pPr>
        <w:pStyle w:val="ListBullet"/>
        <w:numPr>
          <w:ilvl w:val="2"/>
          <w:numId w:val="3"/>
        </w:numPr>
      </w:pPr>
      <w:r>
        <w:t>Put picture onto newsfeed</w:t>
      </w:r>
    </w:p>
    <w:p w14:paraId="763767DB" w14:textId="05C747CA" w:rsidR="000165FF" w:rsidRDefault="000165FF" w:rsidP="000165FF">
      <w:pPr>
        <w:pStyle w:val="ListBullet"/>
        <w:numPr>
          <w:ilvl w:val="2"/>
          <w:numId w:val="3"/>
        </w:numPr>
      </w:pPr>
      <w:r>
        <w:t>Need to decode from Firebase to app</w:t>
      </w:r>
    </w:p>
    <w:p w14:paraId="6D0417C5" w14:textId="5F1FABFF" w:rsidR="000165FF" w:rsidRDefault="000165FF" w:rsidP="000165FF">
      <w:pPr>
        <w:pStyle w:val="ListBullet"/>
        <w:numPr>
          <w:ilvl w:val="2"/>
          <w:numId w:val="3"/>
        </w:numPr>
      </w:pPr>
      <w:r>
        <w:t>When I click an item, view item description, etc.</w:t>
      </w:r>
    </w:p>
    <w:p w14:paraId="4E78A7B9" w14:textId="6DDCD2DA" w:rsidR="000165FF" w:rsidRDefault="000165FF" w:rsidP="000165FF">
      <w:pPr>
        <w:pStyle w:val="ListBullet"/>
        <w:numPr>
          <w:ilvl w:val="1"/>
          <w:numId w:val="3"/>
        </w:numPr>
      </w:pPr>
      <w:r>
        <w:t>Sort items by category</w:t>
      </w:r>
      <w:r w:rsidR="005B5431">
        <w:t xml:space="preserve"> **HIGH PRIORITY**</w:t>
      </w:r>
    </w:p>
    <w:p w14:paraId="047CEFC6" w14:textId="22999AA2" w:rsidR="000165FF" w:rsidRDefault="000165FF" w:rsidP="000165FF">
      <w:pPr>
        <w:pStyle w:val="ListBullet"/>
        <w:numPr>
          <w:ilvl w:val="2"/>
          <w:numId w:val="3"/>
        </w:numPr>
      </w:pPr>
      <w:r>
        <w:t>Add categories to items</w:t>
      </w:r>
    </w:p>
    <w:p w14:paraId="5442D2B0" w14:textId="1BEB6BCA" w:rsidR="000165FF" w:rsidRDefault="005B5431" w:rsidP="000165FF">
      <w:pPr>
        <w:pStyle w:val="ListBullet"/>
        <w:numPr>
          <w:ilvl w:val="1"/>
          <w:numId w:val="3"/>
        </w:numPr>
      </w:pPr>
      <w:r>
        <w:t>Chat **HIGHER PRIORITY**</w:t>
      </w:r>
      <w:r w:rsidR="00CA3343">
        <w:t xml:space="preserve"> </w:t>
      </w:r>
      <w:r w:rsidR="00CA3343">
        <w:rPr>
          <w:b/>
        </w:rPr>
        <w:t>JESSICA</w:t>
      </w:r>
    </w:p>
    <w:p w14:paraId="4EA208ED" w14:textId="697ACB92" w:rsidR="000165FF" w:rsidRDefault="005B5431" w:rsidP="000165FF">
      <w:pPr>
        <w:pStyle w:val="ListBullet"/>
        <w:numPr>
          <w:ilvl w:val="2"/>
          <w:numId w:val="3"/>
        </w:numPr>
      </w:pPr>
      <w:r>
        <w:t>Notifications w</w:t>
      </w:r>
      <w:r w:rsidR="000165FF">
        <w:t>hen receiving messages</w:t>
      </w:r>
    </w:p>
    <w:p w14:paraId="26E08100" w14:textId="0DC19221" w:rsidR="005B5431" w:rsidRDefault="005B5431" w:rsidP="000165FF">
      <w:pPr>
        <w:pStyle w:val="ListBullet"/>
        <w:numPr>
          <w:ilvl w:val="2"/>
          <w:numId w:val="3"/>
        </w:numPr>
      </w:pPr>
      <w:r>
        <w:t>Optional: sort by most recent person you chatted with</w:t>
      </w:r>
    </w:p>
    <w:p w14:paraId="560FA725" w14:textId="68F14271" w:rsidR="005B5431" w:rsidRDefault="005B5431" w:rsidP="000165FF">
      <w:pPr>
        <w:pStyle w:val="ListBullet"/>
        <w:numPr>
          <w:ilvl w:val="2"/>
          <w:numId w:val="3"/>
        </w:numPr>
      </w:pPr>
      <w:r>
        <w:t>When you click on an item, should have a button to chat with seller</w:t>
      </w:r>
    </w:p>
    <w:p w14:paraId="318C2842" w14:textId="34211422" w:rsidR="005B5431" w:rsidRDefault="005B5431" w:rsidP="005B5431">
      <w:pPr>
        <w:pStyle w:val="ListBullet"/>
        <w:numPr>
          <w:ilvl w:val="1"/>
          <w:numId w:val="3"/>
        </w:numPr>
      </w:pPr>
      <w:r>
        <w:t>Cart</w:t>
      </w:r>
    </w:p>
    <w:p w14:paraId="0A8EDA6C" w14:textId="2447C78F" w:rsidR="005B5431" w:rsidRDefault="005B5431" w:rsidP="005B5431">
      <w:pPr>
        <w:pStyle w:val="ListBullet"/>
        <w:numPr>
          <w:ilvl w:val="2"/>
          <w:numId w:val="3"/>
        </w:numPr>
      </w:pPr>
      <w:r>
        <w:t>Save items</w:t>
      </w:r>
    </w:p>
    <w:p w14:paraId="03E13E49" w14:textId="32CC6054" w:rsidR="00CA3343" w:rsidRDefault="00CA3343" w:rsidP="00CA3343">
      <w:pPr>
        <w:pStyle w:val="ListBullet"/>
        <w:numPr>
          <w:ilvl w:val="2"/>
          <w:numId w:val="3"/>
        </w:numPr>
      </w:pPr>
      <w:r>
        <w:t>Array of IDs</w:t>
      </w:r>
    </w:p>
    <w:p w14:paraId="230BE2C8" w14:textId="1A07E0F5" w:rsidR="005B5431" w:rsidRDefault="005B5431" w:rsidP="005B5431">
      <w:pPr>
        <w:pStyle w:val="ListBullet"/>
        <w:numPr>
          <w:ilvl w:val="1"/>
          <w:numId w:val="3"/>
        </w:numPr>
      </w:pPr>
      <w:r>
        <w:lastRenderedPageBreak/>
        <w:t>Make bottom menu smaller</w:t>
      </w:r>
    </w:p>
    <w:p w14:paraId="0281B3E0" w14:textId="2052AD63" w:rsidR="005B5431" w:rsidRDefault="005B5431" w:rsidP="005B5431">
      <w:pPr>
        <w:pStyle w:val="ListBullet"/>
        <w:numPr>
          <w:ilvl w:val="1"/>
          <w:numId w:val="3"/>
        </w:numPr>
      </w:pPr>
      <w:r>
        <w:t>If slide out menu keeps crashing, just take it out</w:t>
      </w:r>
    </w:p>
    <w:p w14:paraId="44DE543E" w14:textId="0B4A95DE" w:rsidR="005B5431" w:rsidRDefault="005B5431" w:rsidP="005B5431">
      <w:pPr>
        <w:pStyle w:val="ListBullet"/>
        <w:numPr>
          <w:ilvl w:val="1"/>
          <w:numId w:val="3"/>
        </w:numPr>
      </w:pPr>
      <w:r>
        <w:t>In slide out menu:</w:t>
      </w:r>
    </w:p>
    <w:p w14:paraId="1ED277CC" w14:textId="2D3BA623" w:rsidR="005B5431" w:rsidRDefault="00CA3343" w:rsidP="005B5431">
      <w:pPr>
        <w:pStyle w:val="ListBullet"/>
        <w:numPr>
          <w:ilvl w:val="2"/>
          <w:numId w:val="3"/>
        </w:numPr>
      </w:pPr>
      <w:r>
        <w:t>Home</w:t>
      </w:r>
    </w:p>
    <w:p w14:paraId="4D255BB2" w14:textId="64616AD3" w:rsidR="00CA3343" w:rsidRDefault="00CA3343" w:rsidP="005B5431">
      <w:pPr>
        <w:pStyle w:val="ListBullet"/>
        <w:numPr>
          <w:ilvl w:val="2"/>
          <w:numId w:val="3"/>
        </w:numPr>
      </w:pPr>
      <w:r>
        <w:t>Chat</w:t>
      </w:r>
    </w:p>
    <w:p w14:paraId="3192E858" w14:textId="7E93D257" w:rsidR="00CA3343" w:rsidRDefault="00CA3343" w:rsidP="00CA3343">
      <w:pPr>
        <w:pStyle w:val="ListBullet"/>
      </w:pPr>
      <w:r>
        <w:t>Items class</w:t>
      </w:r>
    </w:p>
    <w:p w14:paraId="0668D3D9" w14:textId="1122CE88" w:rsidR="00CA3343" w:rsidRDefault="00CA3343" w:rsidP="00CA3343">
      <w:pPr>
        <w:pStyle w:val="ListBullet"/>
        <w:numPr>
          <w:ilvl w:val="1"/>
          <w:numId w:val="3"/>
        </w:numPr>
      </w:pPr>
      <w:r>
        <w:t>Add seller</w:t>
      </w:r>
    </w:p>
    <w:p w14:paraId="62DB463F" w14:textId="7F5A039B" w:rsidR="00CA3343" w:rsidRDefault="00CA3343" w:rsidP="00CA3343">
      <w:pPr>
        <w:pStyle w:val="ListBullet"/>
        <w:numPr>
          <w:ilvl w:val="1"/>
          <w:numId w:val="3"/>
        </w:numPr>
      </w:pPr>
      <w:r>
        <w:t>Categories</w:t>
      </w:r>
    </w:p>
    <w:p w14:paraId="311E80B4" w14:textId="7323E369" w:rsidR="00985803" w:rsidRDefault="00985803" w:rsidP="00985803">
      <w:pPr>
        <w:pStyle w:val="ListBullet"/>
      </w:pPr>
      <w:r>
        <w:t>Espresso Tests</w:t>
      </w:r>
    </w:p>
    <w:sectPr w:rsidR="0098580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39F8B" w14:textId="77777777" w:rsidR="00576BD2" w:rsidRDefault="00576BD2">
      <w:r>
        <w:separator/>
      </w:r>
    </w:p>
    <w:p w14:paraId="28EC6280" w14:textId="77777777" w:rsidR="00576BD2" w:rsidRDefault="00576BD2"/>
  </w:endnote>
  <w:endnote w:type="continuationSeparator" w:id="0">
    <w:p w14:paraId="79DA210B" w14:textId="77777777" w:rsidR="00576BD2" w:rsidRDefault="00576BD2">
      <w:r>
        <w:continuationSeparator/>
      </w:r>
    </w:p>
    <w:p w14:paraId="40329A22" w14:textId="77777777" w:rsidR="00576BD2" w:rsidRDefault="00576B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4BEE" w14:textId="77777777" w:rsidR="007F467E" w:rsidRDefault="00576B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8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C5A68" w14:textId="77777777" w:rsidR="00576BD2" w:rsidRDefault="00576BD2">
      <w:r>
        <w:separator/>
      </w:r>
    </w:p>
    <w:p w14:paraId="601512EF" w14:textId="77777777" w:rsidR="00576BD2" w:rsidRDefault="00576BD2"/>
  </w:footnote>
  <w:footnote w:type="continuationSeparator" w:id="0">
    <w:p w14:paraId="22F64325" w14:textId="77777777" w:rsidR="00576BD2" w:rsidRDefault="00576BD2">
      <w:r>
        <w:continuationSeparator/>
      </w:r>
    </w:p>
    <w:p w14:paraId="5C7AB3F6" w14:textId="77777777" w:rsidR="00576BD2" w:rsidRDefault="00576BD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F0"/>
    <w:rsid w:val="000165FF"/>
    <w:rsid w:val="00576BD2"/>
    <w:rsid w:val="005B5431"/>
    <w:rsid w:val="007F467E"/>
    <w:rsid w:val="00985803"/>
    <w:rsid w:val="00AF327E"/>
    <w:rsid w:val="00CA3343"/>
    <w:rsid w:val="00D65C49"/>
    <w:rsid w:val="00D759F0"/>
    <w:rsid w:val="00E2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6B8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olesakamoto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DD"/>
    <w:rsid w:val="004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577E3EA4D874DBFE9105742F344EE">
    <w:name w:val="464577E3EA4D874DBFE9105742F344E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94A04D184259D045AA5595669048A5E4">
    <w:name w:val="94A04D184259D045AA5595669048A5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47</TotalTime>
  <Pages>2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 Sakamoto</dc:creator>
  <cp:keywords/>
  <dc:description/>
  <cp:lastModifiedBy>Nicole K Sakamoto</cp:lastModifiedBy>
  <cp:revision>4</cp:revision>
  <dcterms:created xsi:type="dcterms:W3CDTF">2016-03-02T18:44:00Z</dcterms:created>
  <dcterms:modified xsi:type="dcterms:W3CDTF">2016-03-02T20:18:00Z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