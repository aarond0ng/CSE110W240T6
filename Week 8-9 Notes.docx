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F51E06" w14:textId="77777777" w:rsidR="00A50DB1" w:rsidRDefault="00760F84">
      <w:pPr>
        <w:pStyle w:val="Heading1"/>
      </w:pPr>
      <w:r>
        <w:t>Week 8-9 Notes</w:t>
      </w:r>
    </w:p>
    <w:p w14:paraId="198D9A8F" w14:textId="65BE3094" w:rsidR="00A50DB1" w:rsidRDefault="00385DB9" w:rsidP="00760F84">
      <w:pPr>
        <w:pStyle w:val="ListBullet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6BA5176" wp14:editId="0C0ACC24">
                <wp:simplePos x="0" y="0"/>
                <wp:positionH relativeFrom="column">
                  <wp:posOffset>4051300</wp:posOffset>
                </wp:positionH>
                <wp:positionV relativeFrom="paragraph">
                  <wp:posOffset>268605</wp:posOffset>
                </wp:positionV>
                <wp:extent cx="2058035" cy="459740"/>
                <wp:effectExtent l="0" t="0" r="24765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8035" cy="4597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6CE4BA" w14:textId="0D251555" w:rsidR="00385DB9" w:rsidRDefault="00385DB9" w:rsidP="00385DB9">
                            <w:r>
                              <w:t>Sell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BA5176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7" o:spid="_x0000_s1026" type="#_x0000_t202" style="position:absolute;left:0;text-align:left;margin-left:319pt;margin-top:21.15pt;width:162.05pt;height:36.2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" fillcolor="white [3201]" strokecolor="black [3200]" strokeweight="1pt">
                <v:textbox>
                  <w:txbxContent>
                    <w:p w14:paraId="7E6CE4BA" w14:textId="0D251555" w:rsidR="00385DB9" w:rsidRDefault="00385DB9" w:rsidP="00385DB9">
                      <w:r>
                        <w:t>Sell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6175CAC" wp14:editId="15462905">
                <wp:simplePos x="0" y="0"/>
                <wp:positionH relativeFrom="column">
                  <wp:posOffset>3708400</wp:posOffset>
                </wp:positionH>
                <wp:positionV relativeFrom="paragraph">
                  <wp:posOffset>40005</wp:posOffset>
                </wp:positionV>
                <wp:extent cx="2857500" cy="4800600"/>
                <wp:effectExtent l="0" t="0" r="38100" b="254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4800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C41515" id="Rounded_x0020_Rectangle_x0020_1" o:spid="_x0000_s1026" style="position:absolute;margin-left:292pt;margin-top:3.15pt;width:225pt;height:37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" fillcolor="white [3201]" strokecolor="#debc53 [3209]" strokeweight="1pt">
                <v:stroke joinstyle="miter"/>
              </v:roundrect>
            </w:pict>
          </mc:Fallback>
        </mc:AlternateContent>
      </w:r>
      <w:r w:rsidR="00405806">
        <w:t>Cut down categories</w:t>
      </w:r>
    </w:p>
    <w:p w14:paraId="4CEDA408" w14:textId="559F9258" w:rsidR="00F43A08" w:rsidRDefault="00F43A08" w:rsidP="00F43A08">
      <w:pPr>
        <w:pStyle w:val="ListBullet"/>
        <w:numPr>
          <w:ilvl w:val="1"/>
          <w:numId w:val="3"/>
        </w:numPr>
      </w:pPr>
      <w:r>
        <w:t>Only Electronics, Furniture, Other</w:t>
      </w:r>
    </w:p>
    <w:p w14:paraId="00269189" w14:textId="49879F1B" w:rsidR="00F43A08" w:rsidRDefault="00385DB9" w:rsidP="00760F84">
      <w:pPr>
        <w:pStyle w:val="ListBullet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3BB54AD" wp14:editId="3FA0512D">
                <wp:simplePos x="0" y="0"/>
                <wp:positionH relativeFrom="column">
                  <wp:posOffset>4051300</wp:posOffset>
                </wp:positionH>
                <wp:positionV relativeFrom="paragraph">
                  <wp:posOffset>290195</wp:posOffset>
                </wp:positionV>
                <wp:extent cx="1715135" cy="345440"/>
                <wp:effectExtent l="0" t="0" r="37465" b="355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345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8096F" w14:textId="660D3716" w:rsidR="00385DB9" w:rsidRDefault="00385DB9" w:rsidP="00385DB9"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B54AD" id="Text_x0020_Box_x0020_4" o:spid="_x0000_s1027" type="#_x0000_t202" style="position:absolute;left:0;text-align:left;margin-left:319pt;margin-top:22.85pt;width:135.05pt;height:27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" fillcolor="white [3201]" strokecolor="black [3200]" strokeweight="1pt">
                <v:textbox>
                  <w:txbxContent>
                    <w:p w14:paraId="59B8096F" w14:textId="660D3716" w:rsidR="00385DB9" w:rsidRDefault="00385DB9" w:rsidP="00385DB9">
                      <w:r>
                        <w:t>Title</w:t>
                      </w:r>
                    </w:p>
                  </w:txbxContent>
                </v:textbox>
              </v:shape>
            </w:pict>
          </mc:Fallback>
        </mc:AlternateContent>
      </w:r>
      <w:r w:rsidR="00F43A08">
        <w:t>Make the deadline clear:</w:t>
      </w:r>
    </w:p>
    <w:p w14:paraId="0C2E48EB" w14:textId="5A4732DB" w:rsidR="008E30E5" w:rsidRDefault="00F43A08" w:rsidP="008E30E5">
      <w:pPr>
        <w:pStyle w:val="ListBullet"/>
        <w:numPr>
          <w:ilvl w:val="1"/>
          <w:numId w:val="3"/>
        </w:numPr>
      </w:pPr>
      <w:r>
        <w:t>Database!!</w:t>
      </w:r>
    </w:p>
    <w:p w14:paraId="7876D120" w14:textId="2D6B124B" w:rsidR="008E30E5" w:rsidRDefault="008E30E5" w:rsidP="008E30E5">
      <w:pPr>
        <w:pStyle w:val="ListBullet"/>
        <w:numPr>
          <w:ilvl w:val="2"/>
          <w:numId w:val="3"/>
        </w:numPr>
      </w:pPr>
      <w:r>
        <w:t xml:space="preserve">Images? </w:t>
      </w:r>
    </w:p>
    <w:p w14:paraId="0D89093A" w14:textId="2D308740" w:rsidR="00F43A08" w:rsidRDefault="00385DB9" w:rsidP="00F43A08">
      <w:pPr>
        <w:pStyle w:val="ListBullet"/>
        <w:numPr>
          <w:ilvl w:val="1"/>
          <w:numId w:val="3"/>
        </w:num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AE31E0A" wp14:editId="6D7EFFC6">
                <wp:simplePos x="0" y="0"/>
                <wp:positionH relativeFrom="column">
                  <wp:posOffset>4051300</wp:posOffset>
                </wp:positionH>
                <wp:positionV relativeFrom="paragraph">
                  <wp:posOffset>196850</wp:posOffset>
                </wp:positionV>
                <wp:extent cx="1829435" cy="345440"/>
                <wp:effectExtent l="0" t="0" r="24765" b="355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9435" cy="345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98FD5" w14:textId="07F0EDDD" w:rsidR="00385DB9" w:rsidRDefault="00385DB9" w:rsidP="00385DB9">
                            <w: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31E0A" id="Text_x0020_Box_x0020_5" o:spid="_x0000_s1028" type="#_x0000_t202" style="position:absolute;left:0;text-align:left;margin-left:319pt;margin-top:15.5pt;width:144.05pt;height:27.2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" fillcolor="white [3201]" strokecolor="black [3200]" strokeweight="1pt">
                <v:textbox>
                  <w:txbxContent>
                    <w:p w14:paraId="18398FD5" w14:textId="07F0EDDD" w:rsidR="00385DB9" w:rsidRDefault="00385DB9" w:rsidP="00385DB9">
                      <w:r>
                        <w:t>Price</w:t>
                      </w:r>
                    </w:p>
                  </w:txbxContent>
                </v:textbox>
              </v:shape>
            </w:pict>
          </mc:Fallback>
        </mc:AlternateContent>
      </w:r>
      <w:r w:rsidR="00F43A08">
        <w:t>Items</w:t>
      </w:r>
    </w:p>
    <w:p w14:paraId="7E811DDE" w14:textId="7FA9A32E" w:rsidR="00D93092" w:rsidRDefault="00385DB9" w:rsidP="00D93092">
      <w:pPr>
        <w:pStyle w:val="ListBullet"/>
        <w:numPr>
          <w:ilvl w:val="2"/>
          <w:numId w:val="3"/>
        </w:num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73E5ACE" wp14:editId="0456F335">
                <wp:simplePos x="0" y="0"/>
                <wp:positionH relativeFrom="column">
                  <wp:posOffset>4051300</wp:posOffset>
                </wp:positionH>
                <wp:positionV relativeFrom="paragraph">
                  <wp:posOffset>327025</wp:posOffset>
                </wp:positionV>
                <wp:extent cx="2057400" cy="1143000"/>
                <wp:effectExtent l="0" t="0" r="2540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143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5EBF7" w14:textId="78263D0E" w:rsidR="00385DB9" w:rsidRDefault="00385DB9"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3E5ACE" id="Text_x0020_Box_x0020_3" o:spid="_x0000_s1029" type="#_x0000_t202" style="position:absolute;left:0;text-align:left;margin-left:319pt;margin-top:25.75pt;width:162pt;height:90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" fillcolor="white [3201]" strokecolor="black [3200]" strokeweight="1pt">
                <v:textbox>
                  <w:txbxContent>
                    <w:p w14:paraId="6CD5EBF7" w14:textId="78263D0E" w:rsidR="00385DB9" w:rsidRDefault="00385DB9">
                      <w:r>
                        <w:t>Picture</w:t>
                      </w:r>
                    </w:p>
                  </w:txbxContent>
                </v:textbox>
              </v:shape>
            </w:pict>
          </mc:Fallback>
        </mc:AlternateContent>
      </w:r>
      <w:r w:rsidR="00D93092">
        <w:t>Pic</w:t>
      </w:r>
      <w:r w:rsidR="008E30E5">
        <w:t>?</w:t>
      </w:r>
    </w:p>
    <w:p w14:paraId="3A63D1D3" w14:textId="5C4DE4EF" w:rsidR="00D93092" w:rsidRDefault="0041677B" w:rsidP="00D93092">
      <w:pPr>
        <w:pStyle w:val="ListBullet"/>
        <w:numPr>
          <w:ilvl w:val="2"/>
          <w:numId w:val="3"/>
        </w:numPr>
      </w:pPr>
      <w:r>
        <w:t>Description</w:t>
      </w:r>
    </w:p>
    <w:p w14:paraId="1B283780" w14:textId="3454E7D9" w:rsidR="0041677B" w:rsidRDefault="0041677B" w:rsidP="00D93092">
      <w:pPr>
        <w:pStyle w:val="ListBullet"/>
        <w:numPr>
          <w:ilvl w:val="2"/>
          <w:numId w:val="3"/>
        </w:numPr>
      </w:pPr>
      <w:r>
        <w:t>Price</w:t>
      </w:r>
    </w:p>
    <w:p w14:paraId="20CB7F3E" w14:textId="47A1B546" w:rsidR="00F43A08" w:rsidRDefault="00F43A08" w:rsidP="00F43A08">
      <w:pPr>
        <w:pStyle w:val="ListBullet"/>
        <w:numPr>
          <w:ilvl w:val="1"/>
          <w:numId w:val="3"/>
        </w:numPr>
      </w:pPr>
      <w:r>
        <w:t>Post/Sell</w:t>
      </w:r>
    </w:p>
    <w:p w14:paraId="64A026B7" w14:textId="2CBA23DC" w:rsidR="00385DB9" w:rsidRDefault="00385DB9" w:rsidP="00385DB9">
      <w:pPr>
        <w:pStyle w:val="ListBullet"/>
        <w:numPr>
          <w:ilvl w:val="2"/>
          <w:numId w:val="3"/>
        </w:num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2B0494A" wp14:editId="72DD8C9C">
                <wp:simplePos x="0" y="0"/>
                <wp:positionH relativeFrom="column">
                  <wp:posOffset>4051300</wp:posOffset>
                </wp:positionH>
                <wp:positionV relativeFrom="paragraph">
                  <wp:posOffset>275590</wp:posOffset>
                </wp:positionV>
                <wp:extent cx="2058035" cy="688340"/>
                <wp:effectExtent l="0" t="0" r="24765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8035" cy="6883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13998" w14:textId="77777777" w:rsidR="00385DB9" w:rsidRDefault="00385DB9" w:rsidP="00385DB9"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0494A" id="Text_x0020_Box_x0020_6" o:spid="_x0000_s1030" type="#_x0000_t202" style="position:absolute;left:0;text-align:left;margin-left:319pt;margin-top:21.7pt;width:162.05pt;height:54.2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" fillcolor="white [3201]" strokecolor="black [3200]" strokeweight="1pt">
                <v:textbox>
                  <w:txbxContent>
                    <w:p w14:paraId="6E013998" w14:textId="77777777" w:rsidR="00385DB9" w:rsidRDefault="00385DB9" w:rsidP="00385DB9">
                      <w:r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  <w:r>
        <w:t>Title</w:t>
      </w:r>
    </w:p>
    <w:p w14:paraId="3FEE7CC2" w14:textId="203BAF20" w:rsidR="00385DB9" w:rsidRDefault="00F60AAE" w:rsidP="00385DB9">
      <w:pPr>
        <w:pStyle w:val="ListBullet"/>
        <w:numPr>
          <w:ilvl w:val="2"/>
          <w:numId w:val="3"/>
        </w:numPr>
      </w:pPr>
      <w:r>
        <w:t>Item + its requirements</w:t>
      </w:r>
    </w:p>
    <w:p w14:paraId="457EDD07" w14:textId="104A4485" w:rsidR="00385DB9" w:rsidRDefault="00385DB9" w:rsidP="00385DB9">
      <w:pPr>
        <w:pStyle w:val="ListBullet"/>
        <w:numPr>
          <w:ilvl w:val="2"/>
          <w:numId w:val="3"/>
        </w:numPr>
      </w:pPr>
      <w:r>
        <w:t>Submit</w:t>
      </w:r>
      <w:r w:rsidR="00476E91">
        <w:t xml:space="preserve"> &amp; send to database</w:t>
      </w:r>
    </w:p>
    <w:p w14:paraId="6A8BE5FC" w14:textId="64B2AE31" w:rsidR="00F43A08" w:rsidRDefault="00385DB9" w:rsidP="00F43A08">
      <w:pPr>
        <w:pStyle w:val="ListBullet"/>
        <w:numPr>
          <w:ilvl w:val="1"/>
          <w:numId w:val="3"/>
        </w:num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5D1738E" wp14:editId="16BCF327">
                <wp:simplePos x="0" y="0"/>
                <wp:positionH relativeFrom="column">
                  <wp:posOffset>4394200</wp:posOffset>
                </wp:positionH>
                <wp:positionV relativeFrom="paragraph">
                  <wp:posOffset>208915</wp:posOffset>
                </wp:positionV>
                <wp:extent cx="1370965" cy="342900"/>
                <wp:effectExtent l="0" t="0" r="26035" b="381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0965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E320C" w14:textId="43774F58" w:rsidR="00385DB9" w:rsidRDefault="00385DB9">
                            <w:r>
                              <w:t>Submit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D1738E" id="Text_x0020_Box_x0020_8" o:spid="_x0000_s1031" type="#_x0000_t202" style="position:absolute;left:0;text-align:left;margin-left:346pt;margin-top:16.45pt;width:107.95pt;height:27pt;z-index:-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" fillcolor="white [3201]" strokecolor="#731c3f [3204]" strokeweight="1pt">
                <v:textbox>
                  <w:txbxContent>
                    <w:p w14:paraId="24CE320C" w14:textId="43774F58" w:rsidR="00385DB9" w:rsidRDefault="00385DB9">
                      <w:r>
                        <w:t>Submit Button</w:t>
                      </w:r>
                    </w:p>
                  </w:txbxContent>
                </v:textbox>
              </v:shape>
            </w:pict>
          </mc:Fallback>
        </mc:AlternateContent>
      </w:r>
      <w:r w:rsidR="00F43A08">
        <w:t>Chat</w:t>
      </w:r>
    </w:p>
    <w:p w14:paraId="69C8C9CD" w14:textId="5B406119" w:rsidR="00385DB9" w:rsidRDefault="008E30E5" w:rsidP="00385DB9">
      <w:pPr>
        <w:pStyle w:val="ListBullet"/>
      </w:pPr>
      <w:r>
        <w:t>For next week:</w:t>
      </w:r>
    </w:p>
    <w:p w14:paraId="6DAB2F3E" w14:textId="72B712FD" w:rsidR="008E30E5" w:rsidRDefault="008E30E5" w:rsidP="008E30E5">
      <w:pPr>
        <w:pStyle w:val="ListBullet"/>
        <w:numPr>
          <w:ilvl w:val="1"/>
          <w:numId w:val="3"/>
        </w:numPr>
      </w:pPr>
      <w:r>
        <w:t>What we promise:</w:t>
      </w:r>
    </w:p>
    <w:p w14:paraId="4FD9D46C" w14:textId="5BD4601F" w:rsidR="008E30E5" w:rsidRDefault="008E30E5" w:rsidP="008E30E5">
      <w:pPr>
        <w:pStyle w:val="ListBullet"/>
        <w:numPr>
          <w:ilvl w:val="2"/>
          <w:numId w:val="3"/>
        </w:numPr>
      </w:pPr>
      <w:r>
        <w:t>Profiles</w:t>
      </w:r>
    </w:p>
    <w:p w14:paraId="7460795B" w14:textId="26F8B235" w:rsidR="008E30E5" w:rsidRDefault="008E30E5" w:rsidP="008E30E5">
      <w:pPr>
        <w:pStyle w:val="ListBullet"/>
        <w:numPr>
          <w:ilvl w:val="2"/>
          <w:numId w:val="3"/>
        </w:numPr>
      </w:pPr>
      <w:r>
        <w:t>Database</w:t>
      </w:r>
    </w:p>
    <w:p w14:paraId="7D78634B" w14:textId="06465B3F" w:rsidR="008E30E5" w:rsidRDefault="008E30E5" w:rsidP="008E30E5">
      <w:pPr>
        <w:pStyle w:val="ListBullet"/>
        <w:numPr>
          <w:ilvl w:val="2"/>
          <w:numId w:val="3"/>
        </w:numPr>
      </w:pPr>
      <w:r>
        <w:t>Items</w:t>
      </w:r>
    </w:p>
    <w:p w14:paraId="2DD9595F" w14:textId="7D635A0B" w:rsidR="008E30E5" w:rsidRDefault="008E30E5" w:rsidP="008E30E5">
      <w:pPr>
        <w:pStyle w:val="ListBullet"/>
        <w:numPr>
          <w:ilvl w:val="2"/>
          <w:numId w:val="3"/>
        </w:numPr>
      </w:pPr>
      <w:r>
        <w:t>Chat</w:t>
      </w:r>
    </w:p>
    <w:p w14:paraId="5427292C" w14:textId="678248C3" w:rsidR="008E30E5" w:rsidRDefault="008E30E5" w:rsidP="008E30E5">
      <w:pPr>
        <w:pStyle w:val="ListBullet"/>
        <w:numPr>
          <w:ilvl w:val="2"/>
          <w:numId w:val="3"/>
        </w:numPr>
      </w:pPr>
      <w:r>
        <w:t>Post/Sell</w:t>
      </w:r>
    </w:p>
    <w:p w14:paraId="29E6170B" w14:textId="03D71674" w:rsidR="008E30E5" w:rsidRDefault="008E30E5" w:rsidP="008E30E5">
      <w:pPr>
        <w:pStyle w:val="ListBullet"/>
        <w:numPr>
          <w:ilvl w:val="1"/>
          <w:numId w:val="3"/>
        </w:numPr>
      </w:pPr>
      <w:r>
        <w:t>What customer wants:</w:t>
      </w:r>
    </w:p>
    <w:p w14:paraId="7B0EDA3B" w14:textId="2473EFE7" w:rsidR="008E30E5" w:rsidRDefault="008E30E5" w:rsidP="008E30E5">
      <w:pPr>
        <w:pStyle w:val="ListBullet"/>
        <w:numPr>
          <w:ilvl w:val="2"/>
          <w:numId w:val="3"/>
        </w:numPr>
      </w:pPr>
      <w:r>
        <w:lastRenderedPageBreak/>
        <w:t>Login</w:t>
      </w:r>
    </w:p>
    <w:p w14:paraId="6D850DEB" w14:textId="09B1FE05" w:rsidR="008E30E5" w:rsidRDefault="008E30E5" w:rsidP="008E30E5">
      <w:pPr>
        <w:pStyle w:val="ListBullet"/>
        <w:numPr>
          <w:ilvl w:val="2"/>
          <w:numId w:val="3"/>
        </w:numPr>
      </w:pPr>
      <w:r>
        <w:t>Post/Sell</w:t>
      </w:r>
    </w:p>
    <w:p w14:paraId="0EC72A64" w14:textId="1D6763C4" w:rsidR="008E30E5" w:rsidRDefault="008E30E5" w:rsidP="008E30E5">
      <w:pPr>
        <w:pStyle w:val="ListBullet"/>
        <w:numPr>
          <w:ilvl w:val="3"/>
          <w:numId w:val="3"/>
        </w:numPr>
      </w:pPr>
      <w:r>
        <w:t>We don’t have to have pictures if we’re not using camera</w:t>
      </w:r>
    </w:p>
    <w:p w14:paraId="043C6E7D" w14:textId="226B0C14" w:rsidR="008E30E5" w:rsidRDefault="008E30E5" w:rsidP="008E30E5">
      <w:pPr>
        <w:pStyle w:val="ListBullet"/>
        <w:numPr>
          <w:ilvl w:val="2"/>
          <w:numId w:val="3"/>
        </w:numPr>
      </w:pPr>
      <w:r>
        <w:t>Chat</w:t>
      </w:r>
      <w:bookmarkStart w:id="0" w:name="_GoBack"/>
      <w:bookmarkEnd w:id="0"/>
    </w:p>
    <w:sectPr w:rsidR="008E30E5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C42475" w14:textId="77777777" w:rsidR="00CE2D07" w:rsidRDefault="00CE2D07">
      <w:r>
        <w:separator/>
      </w:r>
    </w:p>
    <w:p w14:paraId="43B76004" w14:textId="77777777" w:rsidR="00CE2D07" w:rsidRDefault="00CE2D07"/>
  </w:endnote>
  <w:endnote w:type="continuationSeparator" w:id="0">
    <w:p w14:paraId="18F02C8D" w14:textId="77777777" w:rsidR="00CE2D07" w:rsidRDefault="00CE2D07">
      <w:r>
        <w:continuationSeparator/>
      </w:r>
    </w:p>
    <w:p w14:paraId="50E9EEF8" w14:textId="77777777" w:rsidR="00CE2D07" w:rsidRDefault="00CE2D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920DBE" w14:textId="77777777" w:rsidR="00A50DB1" w:rsidRDefault="00CE2D0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30E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5697E3" w14:textId="77777777" w:rsidR="00CE2D07" w:rsidRDefault="00CE2D07">
      <w:r>
        <w:separator/>
      </w:r>
    </w:p>
    <w:p w14:paraId="7A0DB52E" w14:textId="77777777" w:rsidR="00CE2D07" w:rsidRDefault="00CE2D07"/>
  </w:footnote>
  <w:footnote w:type="continuationSeparator" w:id="0">
    <w:p w14:paraId="627AE134" w14:textId="77777777" w:rsidR="00CE2D07" w:rsidRDefault="00CE2D07">
      <w:r>
        <w:continuationSeparator/>
      </w:r>
    </w:p>
    <w:p w14:paraId="1F1E6EEB" w14:textId="77777777" w:rsidR="00CE2D07" w:rsidRDefault="00CE2D07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F84"/>
    <w:rsid w:val="000A4133"/>
    <w:rsid w:val="00385DB9"/>
    <w:rsid w:val="00405806"/>
    <w:rsid w:val="0041677B"/>
    <w:rsid w:val="00476E91"/>
    <w:rsid w:val="0054738C"/>
    <w:rsid w:val="00610F72"/>
    <w:rsid w:val="00760F84"/>
    <w:rsid w:val="008E30E5"/>
    <w:rsid w:val="00A50DB1"/>
    <w:rsid w:val="00BA342F"/>
    <w:rsid w:val="00CE2D07"/>
    <w:rsid w:val="00D93092"/>
    <w:rsid w:val="00F43A08"/>
    <w:rsid w:val="00F6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8F32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nicolesakamoto/Library/Containers/com.microsoft.Word/Data/Library/Caches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1C1"/>
    <w:rsid w:val="0029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A78D6EA235FD43B6CF08FEA88FC03E">
    <w:name w:val="22A78D6EA235FD43B6CF08FEA88FC03E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D21D2CEF96E3D349B87007A97E40274B">
    <w:name w:val="D21D2CEF96E3D349B87007A97E4027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34</TotalTime>
  <Pages>2</Pages>
  <Words>58</Words>
  <Characters>334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K Sakamoto</dc:creator>
  <cp:keywords/>
  <dc:description/>
  <cp:lastModifiedBy>Nicole K Sakamoto</cp:lastModifiedBy>
  <cp:revision>8</cp:revision>
  <dcterms:created xsi:type="dcterms:W3CDTF">2016-02-24T18:26:00Z</dcterms:created>
  <dcterms:modified xsi:type="dcterms:W3CDTF">2016-02-24T19:57:00Z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