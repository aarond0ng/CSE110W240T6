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0A752" w14:textId="77777777" w:rsidR="00493E09" w:rsidRDefault="002C3916">
      <w:pPr>
        <w:pStyle w:val="Heading1"/>
      </w:pPr>
      <w:r>
        <w:t>Week 7/8</w:t>
      </w:r>
      <w:r w:rsidR="00AC039B">
        <w:t xml:space="preserve"> Notes</w:t>
      </w:r>
    </w:p>
    <w:p w14:paraId="644FC077" w14:textId="251F28C6" w:rsidR="002C3916" w:rsidRPr="002C3916" w:rsidRDefault="00C42947" w:rsidP="002C3916">
      <w:pPr>
        <w:pStyle w:val="ListBullet"/>
        <w:rPr>
          <w:rFonts w:ascii="Times New Roman" w:hAnsi="Times New Roman"/>
          <w:color w:val="000000" w:themeColor="text1"/>
          <w:sz w:val="28"/>
          <w:szCs w:val="28"/>
          <w:lang w:eastAsia="zh-CN"/>
        </w:rPr>
      </w:pPr>
      <w:r>
        <w:rPr>
          <w:color w:val="000000" w:themeColor="text1"/>
          <w:sz w:val="28"/>
          <w:szCs w:val="28"/>
          <w:shd w:val="clear" w:color="auto" w:fill="FEFEFE"/>
          <w:lang w:eastAsia="zh-CN"/>
        </w:rPr>
        <w:t>Our C</w:t>
      </w:r>
      <w:r w:rsidR="002C3916" w:rsidRPr="002C3916">
        <w:rPr>
          <w:color w:val="000000" w:themeColor="text1"/>
          <w:sz w:val="28"/>
          <w:szCs w:val="28"/>
          <w:shd w:val="clear" w:color="auto" w:fill="FEFEFE"/>
          <w:lang w:eastAsia="zh-CN"/>
        </w:rPr>
        <w:t>lient: Haoran Wang, Zhouhuang Shao, Tianqi Hu, Yuanmeng Li, Lihui Li, Jiayi Tao</w:t>
      </w:r>
    </w:p>
    <w:p w14:paraId="6297809A" w14:textId="61416727" w:rsidR="002C3916" w:rsidRPr="002C3916" w:rsidRDefault="00C42947" w:rsidP="002C3916">
      <w:pPr>
        <w:pStyle w:val="ListBullet"/>
        <w:rPr>
          <w:rFonts w:ascii="Times New Roman" w:hAnsi="Times New Roman"/>
          <w:color w:val="000000" w:themeColor="text1"/>
          <w:sz w:val="28"/>
          <w:szCs w:val="28"/>
          <w:lang w:eastAsia="zh-CN"/>
        </w:rPr>
      </w:pPr>
      <w:r>
        <w:rPr>
          <w:color w:val="000000" w:themeColor="text1"/>
          <w:sz w:val="28"/>
          <w:szCs w:val="28"/>
          <w:shd w:val="clear" w:color="auto" w:fill="FEFEFE"/>
          <w:lang w:eastAsia="zh-CN"/>
        </w:rPr>
        <w:t>Our D</w:t>
      </w:r>
      <w:r w:rsidR="002C3916" w:rsidRPr="002C3916">
        <w:rPr>
          <w:color w:val="000000" w:themeColor="text1"/>
          <w:sz w:val="28"/>
          <w:szCs w:val="28"/>
          <w:shd w:val="clear" w:color="auto" w:fill="FEFEFE"/>
          <w:lang w:eastAsia="zh-CN"/>
        </w:rPr>
        <w:t>ev: Sen Fu, Qinyun Cai, Yishun Guan, Jian Bin Liang, Yue Zhou, Yifan Xu</w:t>
      </w:r>
    </w:p>
    <w:p w14:paraId="692D78F2" w14:textId="376BF318" w:rsidR="002C3916" w:rsidRPr="002C3916" w:rsidRDefault="002C3916" w:rsidP="002C3916">
      <w:pPr>
        <w:pStyle w:val="ListBullet"/>
        <w:rPr>
          <w:color w:val="000000" w:themeColor="text1"/>
          <w:sz w:val="28"/>
          <w:szCs w:val="28"/>
          <w:lang w:eastAsia="zh-CN"/>
        </w:rPr>
      </w:pPr>
      <w:r w:rsidRPr="002C3916">
        <w:rPr>
          <w:color w:val="000000" w:themeColor="text1"/>
          <w:sz w:val="28"/>
          <w:szCs w:val="28"/>
          <w:lang w:eastAsia="zh-CN"/>
        </w:rPr>
        <w:t>Firebase</w:t>
      </w:r>
      <w:r w:rsidR="00C42947">
        <w:rPr>
          <w:color w:val="000000" w:themeColor="text1"/>
          <w:sz w:val="28"/>
          <w:szCs w:val="28"/>
          <w:lang w:eastAsia="zh-CN"/>
        </w:rPr>
        <w:t xml:space="preserve"> login</w:t>
      </w:r>
      <w:bookmarkStart w:id="0" w:name="_GoBack"/>
      <w:bookmarkEnd w:id="0"/>
      <w:r w:rsidRPr="002C3916">
        <w:rPr>
          <w:color w:val="000000" w:themeColor="text1"/>
          <w:sz w:val="28"/>
          <w:szCs w:val="28"/>
          <w:lang w:eastAsia="zh-CN"/>
        </w:rPr>
        <w:t>:</w:t>
      </w:r>
    </w:p>
    <w:p w14:paraId="1085D66D" w14:textId="77777777" w:rsidR="00493E09" w:rsidRPr="002C3916" w:rsidRDefault="002C3916" w:rsidP="002C3916">
      <w:pPr>
        <w:pStyle w:val="ListBullet"/>
        <w:numPr>
          <w:ilvl w:val="1"/>
          <w:numId w:val="3"/>
        </w:numPr>
        <w:rPr>
          <w:rFonts w:ascii="Times New Roman" w:hAnsi="Times New Roman"/>
          <w:color w:val="000000" w:themeColor="text1"/>
          <w:sz w:val="28"/>
          <w:szCs w:val="28"/>
          <w:lang w:eastAsia="zh-CN"/>
        </w:rPr>
      </w:pPr>
      <w:r w:rsidRPr="002C3916">
        <w:rPr>
          <w:color w:val="000000" w:themeColor="text1"/>
          <w:sz w:val="28"/>
          <w:szCs w:val="28"/>
          <w:shd w:val="clear" w:color="auto" w:fill="FEFEFE"/>
          <w:lang w:eastAsia="zh-CN"/>
        </w:rPr>
        <w:t>team gmail: jamin.ffs@gmail pass: jaminfreeandforsale</w:t>
      </w:r>
    </w:p>
    <w:p w14:paraId="797FC665" w14:textId="77777777" w:rsidR="002C3916" w:rsidRDefault="0044283A" w:rsidP="002C3916">
      <w:pPr>
        <w:pStyle w:val="ListBullet"/>
        <w:rPr>
          <w:lang w:eastAsia="zh-CN"/>
        </w:rPr>
      </w:pPr>
      <w:r>
        <w:rPr>
          <w:lang w:eastAsia="zh-CN"/>
        </w:rPr>
        <w:t>Meeting with TA</w:t>
      </w:r>
    </w:p>
    <w:p w14:paraId="35EB16BD" w14:textId="77777777" w:rsidR="0044283A" w:rsidRDefault="0044283A" w:rsidP="0044283A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Thursday 4pm </w:t>
      </w:r>
    </w:p>
    <w:p w14:paraId="16D428DB" w14:textId="77777777" w:rsidR="0044283A" w:rsidRDefault="0044283A" w:rsidP="0044283A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CSE basement</w:t>
      </w:r>
    </w:p>
    <w:p w14:paraId="64300504" w14:textId="77777777" w:rsidR="004D757E" w:rsidRDefault="004D757E" w:rsidP="004D757E">
      <w:pPr>
        <w:pStyle w:val="ListBullet"/>
        <w:rPr>
          <w:lang w:eastAsia="zh-CN"/>
        </w:rPr>
      </w:pPr>
      <w:r>
        <w:rPr>
          <w:lang w:eastAsia="zh-CN"/>
        </w:rPr>
        <w:t>Login</w:t>
      </w:r>
    </w:p>
    <w:p w14:paraId="213D51C8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Good</w:t>
      </w:r>
    </w:p>
    <w:p w14:paraId="48772BA4" w14:textId="77777777" w:rsidR="004D757E" w:rsidRDefault="004D757E" w:rsidP="004D757E">
      <w:pPr>
        <w:pStyle w:val="ListBullet"/>
        <w:rPr>
          <w:lang w:eastAsia="zh-CN"/>
        </w:rPr>
      </w:pPr>
      <w:r>
        <w:rPr>
          <w:lang w:eastAsia="zh-CN"/>
        </w:rPr>
        <w:t>Search Bar</w:t>
      </w:r>
    </w:p>
    <w:p w14:paraId="1ED1FF15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Keep top action bar for search</w:t>
      </w:r>
    </w:p>
    <w:p w14:paraId="79338D8F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Delete button for search</w:t>
      </w:r>
    </w:p>
    <w:p w14:paraId="49CAAB59" w14:textId="77777777" w:rsidR="004D757E" w:rsidRDefault="004D757E" w:rsidP="004D757E">
      <w:pPr>
        <w:pStyle w:val="ListBullet"/>
        <w:rPr>
          <w:lang w:eastAsia="zh-CN"/>
        </w:rPr>
      </w:pPr>
      <w:r>
        <w:rPr>
          <w:lang w:eastAsia="zh-CN"/>
        </w:rPr>
        <w:t>Color</w:t>
      </w:r>
    </w:p>
    <w:p w14:paraId="7F1C4DAB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Lighter background color</w:t>
      </w:r>
    </w:p>
    <w:p w14:paraId="7BDC9F3D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Less contrast between background and buttons</w:t>
      </w:r>
    </w:p>
    <w:p w14:paraId="59D5ECC2" w14:textId="77777777" w:rsidR="004D757E" w:rsidRDefault="004D757E" w:rsidP="004D757E">
      <w:pPr>
        <w:pStyle w:val="ListBullet"/>
        <w:rPr>
          <w:lang w:eastAsia="zh-CN"/>
        </w:rPr>
      </w:pPr>
      <w:r>
        <w:rPr>
          <w:lang w:eastAsia="zh-CN"/>
        </w:rPr>
        <w:t>For next week:</w:t>
      </w:r>
    </w:p>
    <w:p w14:paraId="7EE8A338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Able to post items</w:t>
      </w:r>
    </w:p>
    <w:p w14:paraId="3DCA85E4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More backend stuff</w:t>
      </w:r>
    </w:p>
    <w:p w14:paraId="1D7F610F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Have actual posts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Be able to show items in database</w:t>
      </w:r>
    </w:p>
    <w:p w14:paraId="3ABB3F23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Highest priority</w:t>
      </w:r>
    </w:p>
    <w:p w14:paraId="3C71EE84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When I click on a picture,</w:t>
      </w:r>
    </w:p>
    <w:p w14:paraId="79D81EC2" w14:textId="77777777" w:rsidR="004D757E" w:rsidRDefault="004D757E" w:rsidP="004D757E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lastRenderedPageBreak/>
        <w:t>Prices, description</w:t>
      </w:r>
    </w:p>
    <w:p w14:paraId="7320EC63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Items Class:</w:t>
      </w:r>
    </w:p>
    <w:p w14:paraId="5119922B" w14:textId="77777777" w:rsidR="004D757E" w:rsidRDefault="004D757E" w:rsidP="004D757E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Be able to use camera to take pictures</w:t>
      </w:r>
    </w:p>
    <w:p w14:paraId="0BED89F0" w14:textId="32D164F3" w:rsidR="00EC4104" w:rsidRDefault="00EC4104" w:rsidP="004D757E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Price, description, picture</w:t>
      </w:r>
    </w:p>
    <w:p w14:paraId="792020B2" w14:textId="60933F3A" w:rsidR="00EC4104" w:rsidRDefault="00EC4104" w:rsidP="00EC4104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Sell Class:</w:t>
      </w:r>
    </w:p>
    <w:p w14:paraId="261A90ED" w14:textId="1CFE6CED" w:rsidR="00EC4104" w:rsidRDefault="00EC4104" w:rsidP="00EC410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Be able to make new posts</w:t>
      </w:r>
    </w:p>
    <w:p w14:paraId="643694FC" w14:textId="55ADCDC4" w:rsidR="00EC4104" w:rsidRDefault="00EC4104" w:rsidP="00EC410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Edit existing posts</w:t>
      </w:r>
    </w:p>
    <w:p w14:paraId="67A590B8" w14:textId="662F113F" w:rsidR="00EC4104" w:rsidRDefault="00EC4104" w:rsidP="00EC410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Requires: Item object</w:t>
      </w:r>
    </w:p>
    <w:p w14:paraId="5D094D5E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 xml:space="preserve">Database connectivity: </w:t>
      </w:r>
      <w:r>
        <w:rPr>
          <w:b/>
          <w:lang w:eastAsia="zh-CN"/>
        </w:rPr>
        <w:t>Miguel</w:t>
      </w:r>
    </w:p>
    <w:p w14:paraId="48E9EF82" w14:textId="54DDB4FD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Be able to chat with seller</w:t>
      </w:r>
      <w:r w:rsidR="00AF7EA3">
        <w:rPr>
          <w:lang w:eastAsia="zh-CN"/>
        </w:rPr>
        <w:t xml:space="preserve">: </w:t>
      </w:r>
      <w:r w:rsidR="00AF7EA3">
        <w:rPr>
          <w:b/>
          <w:lang w:eastAsia="zh-CN"/>
        </w:rPr>
        <w:t>Jessica</w:t>
      </w:r>
    </w:p>
    <w:p w14:paraId="51961854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High priority</w:t>
      </w:r>
    </w:p>
    <w:p w14:paraId="06304103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 xml:space="preserve">When I click on messages, </w:t>
      </w:r>
    </w:p>
    <w:p w14:paraId="043AB230" w14:textId="77777777" w:rsidR="004D757E" w:rsidRDefault="004D757E" w:rsidP="004D757E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Should be able to send message</w:t>
      </w:r>
    </w:p>
    <w:p w14:paraId="5AD2815A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Be able to sell something</w:t>
      </w:r>
    </w:p>
    <w:p w14:paraId="58B93016" w14:textId="5BE10682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Have all categories</w:t>
      </w:r>
      <w:r w:rsidR="003629AC">
        <w:rPr>
          <w:lang w:eastAsia="zh-CN"/>
        </w:rPr>
        <w:t xml:space="preserve">: </w:t>
      </w:r>
      <w:r w:rsidR="006C4884">
        <w:rPr>
          <w:b/>
          <w:lang w:eastAsia="zh-CN"/>
        </w:rPr>
        <w:t>Aaron? Jenny?</w:t>
      </w:r>
    </w:p>
    <w:p w14:paraId="5376A664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Should be able to sort items</w:t>
      </w:r>
    </w:p>
    <w:p w14:paraId="09DA2179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When I click on “Furniture”,</w:t>
      </w:r>
    </w:p>
    <w:p w14:paraId="1042DBF4" w14:textId="77777777" w:rsidR="004D757E" w:rsidRDefault="004D757E" w:rsidP="004D757E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Show all items under furniture</w:t>
      </w:r>
    </w:p>
    <w:p w14:paraId="6FFCCD92" w14:textId="77777777" w:rsidR="004D757E" w:rsidRDefault="004D757E" w:rsidP="004D757E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On a whole new page</w:t>
      </w:r>
    </w:p>
    <w:p w14:paraId="50674124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In slide out menu,</w:t>
      </w:r>
    </w:p>
    <w:p w14:paraId="243AD985" w14:textId="77777777" w:rsidR="004D757E" w:rsidRDefault="004D757E" w:rsidP="004D757E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Have categories button</w:t>
      </w:r>
    </w:p>
    <w:p w14:paraId="00B79C30" w14:textId="77777777" w:rsidR="004D757E" w:rsidRDefault="004D757E" w:rsidP="004D757E">
      <w:pPr>
        <w:pStyle w:val="ListBullet"/>
        <w:numPr>
          <w:ilvl w:val="4"/>
          <w:numId w:val="3"/>
        </w:numPr>
        <w:rPr>
          <w:lang w:eastAsia="zh-CN"/>
        </w:rPr>
      </w:pPr>
      <w:r>
        <w:rPr>
          <w:lang w:eastAsia="zh-CN"/>
        </w:rPr>
        <w:t>Go to new page with check boxes</w:t>
      </w:r>
    </w:p>
    <w:p w14:paraId="1EEF7AE3" w14:textId="77777777" w:rsidR="004D757E" w:rsidRDefault="004D757E" w:rsidP="004D757E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Sort by… button</w:t>
      </w:r>
    </w:p>
    <w:p w14:paraId="644A18B3" w14:textId="77777777" w:rsidR="004D757E" w:rsidRDefault="004D757E" w:rsidP="004D757E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Optional:</w:t>
      </w:r>
    </w:p>
    <w:p w14:paraId="09A28640" w14:textId="77777777" w:rsidR="004D757E" w:rsidRDefault="004D757E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When click on profile button, show profile</w:t>
      </w:r>
    </w:p>
    <w:p w14:paraId="6C637015" w14:textId="3C1B3AD8" w:rsidR="006C4884" w:rsidRDefault="006C4884" w:rsidP="006C488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Picture</w:t>
      </w:r>
    </w:p>
    <w:p w14:paraId="7BAD42A9" w14:textId="5754DB6D" w:rsidR="006C4884" w:rsidRDefault="006C4884" w:rsidP="006C488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Seller rating, bio</w:t>
      </w:r>
    </w:p>
    <w:p w14:paraId="06FDF2B6" w14:textId="03DBCBED" w:rsidR="006C4884" w:rsidRDefault="006C4884" w:rsidP="006C488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Current items selling</w:t>
      </w:r>
    </w:p>
    <w:p w14:paraId="40B89292" w14:textId="46A5A613" w:rsidR="006C4884" w:rsidRDefault="006C4884" w:rsidP="006C488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 xml:space="preserve">Etc. </w:t>
      </w:r>
    </w:p>
    <w:p w14:paraId="4CF19AFF" w14:textId="56DDD572" w:rsidR="003629AC" w:rsidRPr="001E1F3D" w:rsidRDefault="003629AC" w:rsidP="004D757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Settings</w:t>
      </w:r>
      <w:r w:rsidR="001E1F3D">
        <w:rPr>
          <w:lang w:eastAsia="zh-CN"/>
        </w:rPr>
        <w:t xml:space="preserve">: </w:t>
      </w:r>
      <w:r w:rsidR="001E1F3D">
        <w:rPr>
          <w:b/>
          <w:lang w:eastAsia="zh-CN"/>
        </w:rPr>
        <w:t>Illia</w:t>
      </w:r>
    </w:p>
    <w:p w14:paraId="46055D6C" w14:textId="57BDCC41" w:rsidR="001E1F3D" w:rsidRDefault="006C4884" w:rsidP="001E1F3D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Notifications</w:t>
      </w:r>
    </w:p>
    <w:p w14:paraId="2CD08CFF" w14:textId="08496DAE" w:rsidR="006C4884" w:rsidRDefault="006C4884" w:rsidP="006C4884">
      <w:pPr>
        <w:pStyle w:val="ListBullet"/>
        <w:numPr>
          <w:ilvl w:val="4"/>
          <w:numId w:val="3"/>
        </w:numPr>
        <w:rPr>
          <w:lang w:eastAsia="zh-CN"/>
        </w:rPr>
      </w:pPr>
      <w:r>
        <w:rPr>
          <w:lang w:eastAsia="zh-CN"/>
        </w:rPr>
        <w:t>On/off</w:t>
      </w:r>
    </w:p>
    <w:p w14:paraId="2751CD9B" w14:textId="040172CC" w:rsidR="006C4884" w:rsidRDefault="006C4884" w:rsidP="006C488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Email change</w:t>
      </w:r>
    </w:p>
    <w:p w14:paraId="469DB3A2" w14:textId="64097DBE" w:rsidR="006C4884" w:rsidRDefault="006C4884" w:rsidP="006C488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Password change</w:t>
      </w:r>
    </w:p>
    <w:p w14:paraId="2B01182F" w14:textId="5B29C47A" w:rsidR="006C4884" w:rsidRPr="002C3916" w:rsidRDefault="006C4884" w:rsidP="006C4884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Delete account</w:t>
      </w:r>
    </w:p>
    <w:sectPr w:rsidR="006C4884" w:rsidRPr="002C391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6BB34" w14:textId="77777777" w:rsidR="00315B0D" w:rsidRDefault="00315B0D">
      <w:r>
        <w:separator/>
      </w:r>
    </w:p>
    <w:p w14:paraId="05788CB1" w14:textId="77777777" w:rsidR="00315B0D" w:rsidRDefault="00315B0D"/>
  </w:endnote>
  <w:endnote w:type="continuationSeparator" w:id="0">
    <w:p w14:paraId="083BB7FB" w14:textId="77777777" w:rsidR="00315B0D" w:rsidRDefault="00315B0D">
      <w:r>
        <w:continuationSeparator/>
      </w:r>
    </w:p>
    <w:p w14:paraId="760DC344" w14:textId="77777777" w:rsidR="00315B0D" w:rsidRDefault="00315B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0C7D4" w14:textId="77777777" w:rsidR="00493E09" w:rsidRDefault="007936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9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0A0F1" w14:textId="77777777" w:rsidR="00315B0D" w:rsidRDefault="00315B0D">
      <w:r>
        <w:separator/>
      </w:r>
    </w:p>
    <w:p w14:paraId="37EB154B" w14:textId="77777777" w:rsidR="00315B0D" w:rsidRDefault="00315B0D"/>
  </w:footnote>
  <w:footnote w:type="continuationSeparator" w:id="0">
    <w:p w14:paraId="25972974" w14:textId="77777777" w:rsidR="00315B0D" w:rsidRDefault="00315B0D">
      <w:r>
        <w:continuationSeparator/>
      </w:r>
    </w:p>
    <w:p w14:paraId="331E0AE0" w14:textId="77777777" w:rsidR="00315B0D" w:rsidRDefault="00315B0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16"/>
    <w:rsid w:val="001E1F3D"/>
    <w:rsid w:val="002C3916"/>
    <w:rsid w:val="00315B0D"/>
    <w:rsid w:val="003629AC"/>
    <w:rsid w:val="0044283A"/>
    <w:rsid w:val="00493E09"/>
    <w:rsid w:val="004D757E"/>
    <w:rsid w:val="006C4884"/>
    <w:rsid w:val="0079361B"/>
    <w:rsid w:val="00AC039B"/>
    <w:rsid w:val="00AF7EA3"/>
    <w:rsid w:val="00C42947"/>
    <w:rsid w:val="00E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F9A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25"/>
    <w:rsid w:val="00C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4E72233BFC44F86ADE3288ACC869C">
    <w:name w:val="2C34E72233BFC44F86ADE3288ACC869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BB80E05E0415224F93971748922D473D">
    <w:name w:val="BB80E05E0415224F93971748922D4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3</Pages>
  <Words>203</Words>
  <Characters>1160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7/8 Notes</vt:lpstr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6</cp:revision>
  <dcterms:created xsi:type="dcterms:W3CDTF">2016-02-17T20:08:00Z</dcterms:created>
  <dcterms:modified xsi:type="dcterms:W3CDTF">2016-02-17T20:34:00Z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