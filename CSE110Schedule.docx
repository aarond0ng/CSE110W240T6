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5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3C51220" w14:textId="77777777" w:rsidR="002A42AA" w:rsidRDefault="00C623EA">
      <w:pPr>
        <w:pStyle w:val="Heading1"/>
      </w:pPr>
      <w:r>
        <w:t>CSE110 Schedule</w:t>
      </w:r>
    </w:p>
    <w:p w14:paraId="0879ADCA" w14:textId="1838357A" w:rsidR="0098044F" w:rsidRDefault="0098044F" w:rsidP="00C623EA">
      <w:pPr>
        <w:pStyle w:val="ListNumber"/>
        <w:numPr>
          <w:ilvl w:val="0"/>
          <w:numId w:val="15"/>
        </w:numPr>
      </w:pPr>
      <w:r>
        <w:t>Week 1:</w:t>
      </w:r>
      <w:r w:rsidR="00810F35">
        <w:t xml:space="preserve"> Requirement Gathering</w:t>
      </w:r>
    </w:p>
    <w:p w14:paraId="7A552F76" w14:textId="3F685AB1" w:rsidR="002A42AA" w:rsidRDefault="0098044F" w:rsidP="00C623EA">
      <w:pPr>
        <w:pStyle w:val="ListNumber"/>
        <w:numPr>
          <w:ilvl w:val="0"/>
          <w:numId w:val="15"/>
        </w:numPr>
      </w:pPr>
      <w:r>
        <w:t>Week 2</w:t>
      </w:r>
      <w:r w:rsidR="00C623EA">
        <w:t>:</w:t>
      </w:r>
      <w:r>
        <w:t xml:space="preserve"> </w:t>
      </w:r>
      <w:r w:rsidR="00810F35">
        <w:t>User Stories</w:t>
      </w:r>
    </w:p>
    <w:p w14:paraId="310AB9E7" w14:textId="205B4F33" w:rsidR="00C623EA" w:rsidRDefault="0098044F" w:rsidP="00C623EA">
      <w:pPr>
        <w:pStyle w:val="ListNumber"/>
        <w:numPr>
          <w:ilvl w:val="0"/>
          <w:numId w:val="15"/>
        </w:numPr>
      </w:pPr>
      <w:r>
        <w:t>Week 3</w:t>
      </w:r>
      <w:r w:rsidR="00C623EA">
        <w:t>:</w:t>
      </w:r>
      <w:r w:rsidR="00565D40">
        <w:t xml:space="preserve"> Login GUI, main GUI</w:t>
      </w:r>
    </w:p>
    <w:p w14:paraId="612AC742" w14:textId="3877EA79" w:rsidR="007B7D5F" w:rsidRDefault="0098044F" w:rsidP="007B7D5F">
      <w:pPr>
        <w:pStyle w:val="ListNumber"/>
        <w:numPr>
          <w:ilvl w:val="0"/>
          <w:numId w:val="15"/>
        </w:numPr>
      </w:pPr>
      <w:r>
        <w:t>Week 4</w:t>
      </w:r>
      <w:r w:rsidR="000C2A0E">
        <w:t>:</w:t>
      </w:r>
      <w:r w:rsidR="00565D40">
        <w:t xml:space="preserve"> More</w:t>
      </w:r>
      <w:r w:rsidR="007B7D5F">
        <w:t xml:space="preserve"> functionality for Login &amp; main</w:t>
      </w:r>
    </w:p>
    <w:p w14:paraId="74E5C3A1" w14:textId="7E78C2FF" w:rsidR="000C2A0E" w:rsidRDefault="000C2A0E" w:rsidP="00C623EA">
      <w:pPr>
        <w:pStyle w:val="ListNumber"/>
        <w:numPr>
          <w:ilvl w:val="0"/>
          <w:numId w:val="15"/>
        </w:numPr>
      </w:pPr>
      <w:r>
        <w:t>Week 5:</w:t>
      </w:r>
      <w:r w:rsidR="00EC030B">
        <w:t xml:space="preserve"> Functional Log</w:t>
      </w:r>
      <w:r w:rsidR="00347132">
        <w:t>in</w:t>
      </w:r>
      <w:r w:rsidR="00565D40">
        <w:t>, basic functionality main</w:t>
      </w:r>
    </w:p>
    <w:p w14:paraId="6B6AE4C5" w14:textId="56D80973" w:rsidR="007B7D5F" w:rsidRDefault="007B7D5F" w:rsidP="007B7D5F">
      <w:pPr>
        <w:pStyle w:val="ListNumber"/>
        <w:numPr>
          <w:ilvl w:val="1"/>
          <w:numId w:val="15"/>
        </w:numPr>
      </w:pPr>
      <w:r>
        <w:t>Provide functional user class and login</w:t>
      </w:r>
    </w:p>
    <w:p w14:paraId="771EECEF" w14:textId="1999C559" w:rsidR="007B7D5F" w:rsidRDefault="007B7D5F" w:rsidP="007B7D5F">
      <w:pPr>
        <w:pStyle w:val="ListNumber"/>
        <w:numPr>
          <w:ilvl w:val="2"/>
          <w:numId w:val="15"/>
        </w:numPr>
      </w:pPr>
      <w:r>
        <w:t>Usernames and passwords are saved and can be verified</w:t>
      </w:r>
    </w:p>
    <w:p w14:paraId="4E4BC1E1" w14:textId="5B56062B" w:rsidR="00B1284D" w:rsidRDefault="00B1284D" w:rsidP="007B7D5F">
      <w:pPr>
        <w:pStyle w:val="ListNumber"/>
        <w:numPr>
          <w:ilvl w:val="2"/>
          <w:numId w:val="15"/>
        </w:numPr>
      </w:pPr>
      <w:r>
        <w:t>New usernames/Sign up</w:t>
      </w:r>
    </w:p>
    <w:p w14:paraId="4B59C0EF" w14:textId="62F13A4A" w:rsidR="00B1284D" w:rsidRDefault="00B1284D" w:rsidP="007B7D5F">
      <w:pPr>
        <w:pStyle w:val="ListNumber"/>
        <w:numPr>
          <w:ilvl w:val="2"/>
          <w:numId w:val="15"/>
        </w:numPr>
      </w:pPr>
      <w:r>
        <w:t>Returning users</w:t>
      </w:r>
    </w:p>
    <w:p w14:paraId="3B349749" w14:textId="74F07B8A" w:rsidR="007B7D5F" w:rsidRDefault="007B7D5F" w:rsidP="007B7D5F">
      <w:pPr>
        <w:pStyle w:val="ListNumber"/>
        <w:numPr>
          <w:ilvl w:val="1"/>
          <w:numId w:val="15"/>
        </w:numPr>
      </w:pPr>
      <w:r>
        <w:t>Main GUI</w:t>
      </w:r>
    </w:p>
    <w:p w14:paraId="6B9CAEF2" w14:textId="126E302C" w:rsidR="007B7D5F" w:rsidRDefault="007B7D5F" w:rsidP="007B7D5F">
      <w:pPr>
        <w:pStyle w:val="ListNumber"/>
        <w:numPr>
          <w:ilvl w:val="2"/>
          <w:numId w:val="15"/>
        </w:numPr>
      </w:pPr>
      <w:r>
        <w:t>Side scrolling</w:t>
      </w:r>
    </w:p>
    <w:p w14:paraId="48C04043" w14:textId="6F59197F" w:rsidR="007B7D5F" w:rsidRDefault="007B7D5F" w:rsidP="007B7D5F">
      <w:pPr>
        <w:pStyle w:val="ListNumber"/>
        <w:numPr>
          <w:ilvl w:val="2"/>
          <w:numId w:val="15"/>
        </w:numPr>
      </w:pPr>
      <w:r>
        <w:t>Bottom menu</w:t>
      </w:r>
    </w:p>
    <w:p w14:paraId="283AB5B1" w14:textId="483400F1" w:rsidR="007B7D5F" w:rsidRDefault="007B7D5F" w:rsidP="007B7D5F">
      <w:pPr>
        <w:pStyle w:val="ListNumber"/>
        <w:numPr>
          <w:ilvl w:val="2"/>
          <w:numId w:val="15"/>
        </w:numPr>
      </w:pPr>
      <w:r>
        <w:t>Search bar</w:t>
      </w:r>
    </w:p>
    <w:p w14:paraId="2D8EEAA8" w14:textId="23A161EA" w:rsidR="000C2A0E" w:rsidRDefault="000C2A0E" w:rsidP="000C2A0E">
      <w:pPr>
        <w:pStyle w:val="ListNumber"/>
        <w:numPr>
          <w:ilvl w:val="0"/>
          <w:numId w:val="15"/>
        </w:numPr>
      </w:pPr>
      <w:r>
        <w:t>Week 6:</w:t>
      </w:r>
      <w:r w:rsidR="00EC030B">
        <w:t xml:space="preserve"> </w:t>
      </w:r>
      <w:r w:rsidR="00F87843">
        <w:rPr>
          <w:b/>
          <w:u w:val="single"/>
        </w:rPr>
        <w:t>Milestone</w:t>
      </w:r>
      <w:r w:rsidR="00F87843">
        <w:t xml:space="preserve">: </w:t>
      </w:r>
      <w:r w:rsidR="00347132">
        <w:t>Functional Log</w:t>
      </w:r>
      <w:r w:rsidR="005C6EE4">
        <w:t>in page, more functionality main</w:t>
      </w:r>
      <w:r w:rsidR="00F87843">
        <w:t xml:space="preserve"> page</w:t>
      </w:r>
    </w:p>
    <w:p w14:paraId="0E14F54C" w14:textId="53E3F501" w:rsidR="007B7D5F" w:rsidRDefault="007B7D5F" w:rsidP="007B7D5F">
      <w:pPr>
        <w:pStyle w:val="ListNumber"/>
        <w:numPr>
          <w:ilvl w:val="1"/>
          <w:numId w:val="15"/>
        </w:numPr>
      </w:pPr>
      <w:r>
        <w:t>Login features work</w:t>
      </w:r>
    </w:p>
    <w:p w14:paraId="38EF6AE0" w14:textId="558F6CAF" w:rsidR="007B7D5F" w:rsidRDefault="007B7D5F" w:rsidP="007B7D5F">
      <w:pPr>
        <w:pStyle w:val="ListNumber"/>
        <w:numPr>
          <w:ilvl w:val="2"/>
          <w:numId w:val="15"/>
        </w:numPr>
      </w:pPr>
      <w:r>
        <w:t>Facebook login</w:t>
      </w:r>
    </w:p>
    <w:p w14:paraId="6B3B1B33" w14:textId="6D9477D8" w:rsidR="007B7D5F" w:rsidRDefault="007B7D5F" w:rsidP="007B7D5F">
      <w:pPr>
        <w:pStyle w:val="ListNumber"/>
        <w:numPr>
          <w:ilvl w:val="2"/>
          <w:numId w:val="15"/>
        </w:numPr>
      </w:pPr>
      <w:r>
        <w:t>Google login</w:t>
      </w:r>
    </w:p>
    <w:p w14:paraId="7A496AD5" w14:textId="231F42F6" w:rsidR="007B7D5F" w:rsidRDefault="007B7D5F" w:rsidP="007B7D5F">
      <w:pPr>
        <w:pStyle w:val="ListNumber"/>
        <w:numPr>
          <w:ilvl w:val="2"/>
          <w:numId w:val="15"/>
        </w:numPr>
      </w:pPr>
      <w:r>
        <w:t>Username/Password login</w:t>
      </w:r>
    </w:p>
    <w:p w14:paraId="0158933D" w14:textId="01AB33E1" w:rsidR="007B7D5F" w:rsidRDefault="0037262E" w:rsidP="007B7D5F">
      <w:pPr>
        <w:pStyle w:val="ListNumber"/>
        <w:numPr>
          <w:ilvl w:val="1"/>
          <w:numId w:val="15"/>
        </w:numPr>
      </w:pPr>
      <w:r>
        <w:t>Home</w:t>
      </w:r>
      <w:r w:rsidR="007B7D5F">
        <w:t xml:space="preserve"> page</w:t>
      </w:r>
    </w:p>
    <w:p w14:paraId="3E1543A8" w14:textId="29B436DA" w:rsidR="007B7D5F" w:rsidRDefault="007B7D5F" w:rsidP="007B7D5F">
      <w:pPr>
        <w:pStyle w:val="ListNumber"/>
        <w:numPr>
          <w:ilvl w:val="2"/>
          <w:numId w:val="15"/>
        </w:numPr>
      </w:pPr>
      <w:r>
        <w:t>Newsfeed</w:t>
      </w:r>
    </w:p>
    <w:p w14:paraId="0ACBD3FF" w14:textId="523017A9" w:rsidR="007B7D5F" w:rsidRDefault="007B7D5F" w:rsidP="007B7D5F">
      <w:pPr>
        <w:pStyle w:val="ListNumber"/>
        <w:numPr>
          <w:ilvl w:val="2"/>
          <w:numId w:val="15"/>
        </w:numPr>
      </w:pPr>
      <w:r>
        <w:t>Bottom menu</w:t>
      </w:r>
    </w:p>
    <w:p w14:paraId="4F7B23F2" w14:textId="34FB91E4" w:rsidR="00F3347C" w:rsidRDefault="00F3347C" w:rsidP="00F3347C">
      <w:pPr>
        <w:pStyle w:val="ListNumber"/>
        <w:numPr>
          <w:ilvl w:val="3"/>
          <w:numId w:val="15"/>
        </w:numPr>
      </w:pPr>
      <w:r>
        <w:lastRenderedPageBreak/>
        <w:t>Settings, Cart, Sell, Home</w:t>
      </w:r>
      <w:r w:rsidR="00354F30">
        <w:t>, Chat</w:t>
      </w:r>
    </w:p>
    <w:p w14:paraId="30C5F2AD" w14:textId="3218B6C3" w:rsidR="00354F30" w:rsidRDefault="00354F30" w:rsidP="00354F30">
      <w:pPr>
        <w:pStyle w:val="ListNumber"/>
        <w:numPr>
          <w:ilvl w:val="2"/>
          <w:numId w:val="15"/>
        </w:numPr>
      </w:pPr>
      <w:r>
        <w:t>Profile</w:t>
      </w:r>
    </w:p>
    <w:p w14:paraId="6DEDADC4" w14:textId="56C09C0D" w:rsidR="007B7D5F" w:rsidRDefault="007B7D5F" w:rsidP="007B7D5F">
      <w:pPr>
        <w:pStyle w:val="ListNumber"/>
        <w:numPr>
          <w:ilvl w:val="2"/>
          <w:numId w:val="15"/>
        </w:numPr>
      </w:pPr>
      <w:r>
        <w:t>Search bar</w:t>
      </w:r>
    </w:p>
    <w:p w14:paraId="1A08981F" w14:textId="4777442A" w:rsidR="007B7D5F" w:rsidRDefault="007B7D5F" w:rsidP="007B7D5F">
      <w:pPr>
        <w:pStyle w:val="ListNumber"/>
        <w:numPr>
          <w:ilvl w:val="2"/>
          <w:numId w:val="15"/>
        </w:numPr>
      </w:pPr>
      <w:r>
        <w:t>Categories</w:t>
      </w:r>
      <w:r w:rsidR="003134E8">
        <w:t xml:space="preserve"> pull out menu</w:t>
      </w:r>
    </w:p>
    <w:p w14:paraId="5ECCE98C" w14:textId="698C9F62" w:rsidR="000C2A0E" w:rsidRDefault="000C2A0E" w:rsidP="000C2A0E">
      <w:pPr>
        <w:pStyle w:val="ListNumber"/>
        <w:numPr>
          <w:ilvl w:val="0"/>
          <w:numId w:val="15"/>
        </w:numPr>
      </w:pPr>
      <w:r>
        <w:t>Week 7:</w:t>
      </w:r>
      <w:r w:rsidR="00EC030B">
        <w:t xml:space="preserve"> </w:t>
      </w:r>
      <w:r w:rsidR="0098044F">
        <w:t>Iterate further on main page</w:t>
      </w:r>
    </w:p>
    <w:p w14:paraId="576D2FC2" w14:textId="12CE05EA" w:rsidR="007B7D5F" w:rsidRDefault="007B7D5F" w:rsidP="007B7D5F">
      <w:pPr>
        <w:pStyle w:val="ListNumber"/>
        <w:numPr>
          <w:ilvl w:val="1"/>
          <w:numId w:val="15"/>
        </w:numPr>
      </w:pPr>
      <w:r>
        <w:t>Add items to newsfeed</w:t>
      </w:r>
    </w:p>
    <w:p w14:paraId="650413F8" w14:textId="2AA09992" w:rsidR="00354F30" w:rsidRDefault="00354F30" w:rsidP="00354F30">
      <w:pPr>
        <w:pStyle w:val="ListNumber"/>
        <w:numPr>
          <w:ilvl w:val="2"/>
          <w:numId w:val="15"/>
        </w:numPr>
      </w:pPr>
      <w:r>
        <w:t>From local database</w:t>
      </w:r>
    </w:p>
    <w:p w14:paraId="7728D25A" w14:textId="741AB5E3" w:rsidR="0050405F" w:rsidRDefault="0050405F" w:rsidP="0050405F">
      <w:pPr>
        <w:pStyle w:val="ListNumber"/>
        <w:numPr>
          <w:ilvl w:val="1"/>
          <w:numId w:val="15"/>
        </w:numPr>
      </w:pPr>
      <w:r>
        <w:t xml:space="preserve">Category/Home page GUI: </w:t>
      </w:r>
      <w:r w:rsidRPr="0050405F">
        <w:rPr>
          <w:b/>
        </w:rPr>
        <w:t>Jenny</w:t>
      </w:r>
    </w:p>
    <w:p w14:paraId="6E30307B" w14:textId="055C116D" w:rsidR="00354F30" w:rsidRDefault="00354F30" w:rsidP="00354F30">
      <w:pPr>
        <w:pStyle w:val="ListNumber"/>
        <w:numPr>
          <w:ilvl w:val="1"/>
          <w:numId w:val="15"/>
        </w:numPr>
      </w:pPr>
      <w:r>
        <w:t>Sell page</w:t>
      </w:r>
    </w:p>
    <w:p w14:paraId="49C0D299" w14:textId="38152DE8" w:rsidR="00354F30" w:rsidRDefault="00354F30" w:rsidP="00354F30">
      <w:pPr>
        <w:pStyle w:val="ListNumber"/>
        <w:numPr>
          <w:ilvl w:val="2"/>
          <w:numId w:val="15"/>
        </w:numPr>
      </w:pPr>
      <w:r>
        <w:t>Create new posts/items</w:t>
      </w:r>
    </w:p>
    <w:p w14:paraId="32745105" w14:textId="3354FA8E" w:rsidR="00DF1595" w:rsidRDefault="00DF1595" w:rsidP="00354F30">
      <w:pPr>
        <w:pStyle w:val="ListNumber"/>
        <w:numPr>
          <w:ilvl w:val="2"/>
          <w:numId w:val="15"/>
        </w:numPr>
      </w:pPr>
      <w:r>
        <w:t>View current selling items</w:t>
      </w:r>
    </w:p>
    <w:p w14:paraId="1F8EF6AC" w14:textId="4EFDBC2C" w:rsidR="00354F30" w:rsidRDefault="00354F30" w:rsidP="00354F30">
      <w:pPr>
        <w:pStyle w:val="ListNumber"/>
        <w:numPr>
          <w:ilvl w:val="1"/>
          <w:numId w:val="15"/>
        </w:numPr>
      </w:pPr>
      <w:r>
        <w:t>Chat page</w:t>
      </w:r>
      <w:r w:rsidR="0050405F">
        <w:t xml:space="preserve">: </w:t>
      </w:r>
      <w:r w:rsidR="0050405F" w:rsidRPr="0050405F">
        <w:rPr>
          <w:b/>
        </w:rPr>
        <w:t>Jessica</w:t>
      </w:r>
    </w:p>
    <w:p w14:paraId="4A99F2B6" w14:textId="35DDEF44" w:rsidR="00354F30" w:rsidRDefault="00354F30" w:rsidP="00354F30">
      <w:pPr>
        <w:pStyle w:val="ListNumber"/>
        <w:numPr>
          <w:ilvl w:val="2"/>
          <w:numId w:val="15"/>
        </w:numPr>
      </w:pPr>
      <w:r>
        <w:t>Send/Receive messages</w:t>
      </w:r>
    </w:p>
    <w:p w14:paraId="1D147BCB" w14:textId="530EF669" w:rsidR="00354F30" w:rsidRDefault="00354F30" w:rsidP="00354F30">
      <w:pPr>
        <w:pStyle w:val="ListNumber"/>
        <w:numPr>
          <w:ilvl w:val="2"/>
          <w:numId w:val="15"/>
        </w:numPr>
      </w:pPr>
      <w:r>
        <w:t>Log messages</w:t>
      </w:r>
    </w:p>
    <w:p w14:paraId="3C668DA4" w14:textId="45549A94" w:rsidR="00354F30" w:rsidRDefault="00354F30" w:rsidP="00354F30">
      <w:pPr>
        <w:pStyle w:val="ListNumber"/>
        <w:numPr>
          <w:ilvl w:val="2"/>
          <w:numId w:val="15"/>
        </w:numPr>
      </w:pPr>
      <w:r>
        <w:t>Seller/Buyer</w:t>
      </w:r>
    </w:p>
    <w:p w14:paraId="1E30D959" w14:textId="7F159BF5" w:rsidR="00354F30" w:rsidRDefault="00354F30" w:rsidP="00354F30">
      <w:pPr>
        <w:pStyle w:val="ListNumber"/>
        <w:numPr>
          <w:ilvl w:val="1"/>
          <w:numId w:val="15"/>
        </w:numPr>
      </w:pPr>
      <w:r>
        <w:t>Cart page</w:t>
      </w:r>
    </w:p>
    <w:p w14:paraId="000FF423" w14:textId="7B0CFD83" w:rsidR="00354F30" w:rsidRDefault="00354F30" w:rsidP="00354F30">
      <w:pPr>
        <w:pStyle w:val="ListNumber"/>
        <w:numPr>
          <w:ilvl w:val="2"/>
          <w:numId w:val="15"/>
        </w:numPr>
      </w:pPr>
      <w:r>
        <w:t>Saved items</w:t>
      </w:r>
    </w:p>
    <w:p w14:paraId="51008FEF" w14:textId="421C7ADB" w:rsidR="0050405F" w:rsidRPr="00104627" w:rsidRDefault="0050405F" w:rsidP="0050405F">
      <w:pPr>
        <w:pStyle w:val="ListNumber"/>
        <w:numPr>
          <w:ilvl w:val="1"/>
          <w:numId w:val="15"/>
        </w:numPr>
      </w:pPr>
      <w:r>
        <w:t xml:space="preserve">Settings: </w:t>
      </w:r>
      <w:r>
        <w:rPr>
          <w:b/>
        </w:rPr>
        <w:t>Illia</w:t>
      </w:r>
    </w:p>
    <w:p w14:paraId="02C821B1" w14:textId="588A8B89" w:rsidR="00104627" w:rsidRDefault="00104627" w:rsidP="00104627">
      <w:pPr>
        <w:pStyle w:val="ListNumber"/>
        <w:numPr>
          <w:ilvl w:val="2"/>
          <w:numId w:val="15"/>
        </w:numPr>
      </w:pPr>
      <w:r>
        <w:t>Notifications</w:t>
      </w:r>
    </w:p>
    <w:p w14:paraId="52C1313B" w14:textId="70270EC7" w:rsidR="00104627" w:rsidRDefault="00104627" w:rsidP="00104627">
      <w:pPr>
        <w:pStyle w:val="ListNumber"/>
        <w:numPr>
          <w:ilvl w:val="3"/>
          <w:numId w:val="15"/>
        </w:numPr>
      </w:pPr>
      <w:r>
        <w:t>On/off</w:t>
      </w:r>
    </w:p>
    <w:p w14:paraId="2578CC88" w14:textId="536B1B82" w:rsidR="00104627" w:rsidRDefault="00104627" w:rsidP="00104627">
      <w:pPr>
        <w:pStyle w:val="ListNumber"/>
        <w:numPr>
          <w:ilvl w:val="3"/>
          <w:numId w:val="15"/>
        </w:numPr>
      </w:pPr>
      <w:r>
        <w:t>Notification from app</w:t>
      </w:r>
    </w:p>
    <w:p w14:paraId="4F0B3825" w14:textId="4E9A45EB" w:rsidR="00104627" w:rsidRDefault="00104627" w:rsidP="00104627">
      <w:pPr>
        <w:pStyle w:val="ListNumber"/>
        <w:numPr>
          <w:ilvl w:val="2"/>
          <w:numId w:val="15"/>
        </w:numPr>
      </w:pPr>
      <w:r>
        <w:t>Username change</w:t>
      </w:r>
    </w:p>
    <w:p w14:paraId="7C75CF2F" w14:textId="36F3EE57" w:rsidR="00104627" w:rsidRDefault="00104627" w:rsidP="00104627">
      <w:pPr>
        <w:pStyle w:val="ListNumber"/>
        <w:numPr>
          <w:ilvl w:val="2"/>
          <w:numId w:val="15"/>
        </w:numPr>
      </w:pPr>
      <w:r>
        <w:t>Password change</w:t>
      </w:r>
    </w:p>
    <w:p w14:paraId="0F792E5A" w14:textId="470B498F" w:rsidR="00104627" w:rsidRDefault="00104627" w:rsidP="00104627">
      <w:pPr>
        <w:pStyle w:val="ListNumber"/>
        <w:numPr>
          <w:ilvl w:val="2"/>
          <w:numId w:val="15"/>
        </w:numPr>
      </w:pPr>
      <w:r>
        <w:t>Delete account</w:t>
      </w:r>
    </w:p>
    <w:p w14:paraId="02498300" w14:textId="1D791385" w:rsidR="0050405F" w:rsidRDefault="0050405F" w:rsidP="0050405F">
      <w:pPr>
        <w:pStyle w:val="ListNumber"/>
        <w:numPr>
          <w:ilvl w:val="1"/>
          <w:numId w:val="15"/>
        </w:numPr>
      </w:pPr>
      <w:r>
        <w:t xml:space="preserve">Search Bar: </w:t>
      </w:r>
      <w:r>
        <w:rPr>
          <w:b/>
        </w:rPr>
        <w:t>Aaron</w:t>
      </w:r>
    </w:p>
    <w:p w14:paraId="48EE91A2" w14:textId="38453FC2" w:rsidR="0050405F" w:rsidRPr="0037262E" w:rsidRDefault="0037262E" w:rsidP="0050405F">
      <w:pPr>
        <w:pStyle w:val="ListNumber"/>
        <w:numPr>
          <w:ilvl w:val="1"/>
          <w:numId w:val="15"/>
        </w:numPr>
      </w:pPr>
      <w:r>
        <w:t>User Profile/Login</w:t>
      </w:r>
      <w:r w:rsidR="0050405F">
        <w:t xml:space="preserve">: </w:t>
      </w:r>
      <w:r w:rsidR="0050405F">
        <w:rPr>
          <w:b/>
        </w:rPr>
        <w:t>Miguel</w:t>
      </w:r>
    </w:p>
    <w:p w14:paraId="53ABBF6E" w14:textId="473E469D" w:rsidR="0037262E" w:rsidRDefault="0037262E" w:rsidP="0050405F">
      <w:pPr>
        <w:pStyle w:val="ListNumber"/>
        <w:numPr>
          <w:ilvl w:val="1"/>
          <w:numId w:val="15"/>
        </w:numPr>
      </w:pPr>
      <w:r>
        <w:t xml:space="preserve">Items Class: </w:t>
      </w:r>
      <w:r>
        <w:rPr>
          <w:b/>
        </w:rPr>
        <w:t>Miguel</w:t>
      </w:r>
    </w:p>
    <w:p w14:paraId="76289ABD" w14:textId="6E6247FF" w:rsidR="000C2A0E" w:rsidRDefault="000C2A0E" w:rsidP="000C2A0E">
      <w:pPr>
        <w:pStyle w:val="ListNumber"/>
        <w:numPr>
          <w:ilvl w:val="0"/>
          <w:numId w:val="15"/>
        </w:numPr>
      </w:pPr>
      <w:r>
        <w:t>Week 8:</w:t>
      </w:r>
      <w:r w:rsidR="00565D40">
        <w:t xml:space="preserve"> </w:t>
      </w:r>
      <w:r w:rsidR="0098044F">
        <w:rPr>
          <w:b/>
          <w:u w:val="single"/>
        </w:rPr>
        <w:t xml:space="preserve">Milestone: </w:t>
      </w:r>
      <w:r w:rsidR="0098044F" w:rsidRPr="0098044F">
        <w:rPr>
          <w:b/>
          <w:u w:val="single"/>
        </w:rPr>
        <w:t>Baseline</w:t>
      </w:r>
      <w:r w:rsidR="0098044F">
        <w:t xml:space="preserve"> </w:t>
      </w:r>
      <w:r w:rsidR="0098044F" w:rsidRPr="0098044F">
        <w:t>Functional</w:t>
      </w:r>
      <w:r w:rsidR="0098044F">
        <w:t xml:space="preserve"> main page</w:t>
      </w:r>
    </w:p>
    <w:p w14:paraId="2373310E" w14:textId="2206C811" w:rsidR="007B7D5F" w:rsidRDefault="007B7D5F" w:rsidP="007B7D5F">
      <w:pPr>
        <w:pStyle w:val="ListNumber"/>
        <w:numPr>
          <w:ilvl w:val="1"/>
          <w:numId w:val="15"/>
        </w:numPr>
      </w:pPr>
      <w:r>
        <w:t>Newsfeed fully functional</w:t>
      </w:r>
    </w:p>
    <w:p w14:paraId="79360612" w14:textId="4972A99B" w:rsidR="007B7D5F" w:rsidRDefault="007B7D5F" w:rsidP="007B7D5F">
      <w:pPr>
        <w:pStyle w:val="ListNumber"/>
        <w:numPr>
          <w:ilvl w:val="2"/>
          <w:numId w:val="15"/>
        </w:numPr>
      </w:pPr>
      <w:r>
        <w:t>Able to click on items and look at description</w:t>
      </w:r>
    </w:p>
    <w:p w14:paraId="2893CED6" w14:textId="39002EDA" w:rsidR="007B7D5F" w:rsidRDefault="007B7D5F" w:rsidP="007B7D5F">
      <w:pPr>
        <w:pStyle w:val="ListNumber"/>
        <w:numPr>
          <w:ilvl w:val="2"/>
          <w:numId w:val="15"/>
        </w:numPr>
      </w:pPr>
      <w:r>
        <w:t>Scrollable items</w:t>
      </w:r>
    </w:p>
    <w:p w14:paraId="766D7114" w14:textId="639C91F2" w:rsidR="003134E8" w:rsidRDefault="003134E8" w:rsidP="003134E8">
      <w:pPr>
        <w:pStyle w:val="ListNumber"/>
        <w:numPr>
          <w:ilvl w:val="1"/>
          <w:numId w:val="15"/>
        </w:numPr>
      </w:pPr>
      <w:r>
        <w:t>Category pull out menu</w:t>
      </w:r>
    </w:p>
    <w:p w14:paraId="7B9D2B05" w14:textId="42B70859" w:rsidR="003134E8" w:rsidRDefault="003134E8" w:rsidP="00104627">
      <w:pPr>
        <w:pStyle w:val="ListNumber"/>
        <w:numPr>
          <w:ilvl w:val="2"/>
          <w:numId w:val="15"/>
        </w:numPr>
      </w:pPr>
      <w:r>
        <w:t>Home appliances</w:t>
      </w:r>
      <w:r w:rsidR="00104627">
        <w:t>, Fashion, etc.</w:t>
      </w:r>
    </w:p>
    <w:p w14:paraId="436748ED" w14:textId="6303B8E1" w:rsidR="003134E8" w:rsidRDefault="003134E8" w:rsidP="003134E8">
      <w:pPr>
        <w:pStyle w:val="ListNumber"/>
        <w:numPr>
          <w:ilvl w:val="2"/>
          <w:numId w:val="15"/>
        </w:numPr>
      </w:pPr>
      <w:r>
        <w:t>Sort by:</w:t>
      </w:r>
    </w:p>
    <w:p w14:paraId="26F01288" w14:textId="329CB4C4" w:rsidR="003134E8" w:rsidRDefault="003134E8" w:rsidP="003134E8">
      <w:pPr>
        <w:pStyle w:val="ListNumber"/>
        <w:numPr>
          <w:ilvl w:val="3"/>
          <w:numId w:val="15"/>
        </w:numPr>
      </w:pPr>
      <w:r>
        <w:t>Price, Popularity, Most Recent</w:t>
      </w:r>
    </w:p>
    <w:p w14:paraId="4EE16C2F" w14:textId="6EFA1643" w:rsidR="007B7D5F" w:rsidRDefault="007B7D5F" w:rsidP="007B7D5F">
      <w:pPr>
        <w:pStyle w:val="ListNumber"/>
        <w:numPr>
          <w:ilvl w:val="1"/>
          <w:numId w:val="15"/>
        </w:numPr>
      </w:pPr>
      <w:r>
        <w:t>All buttons in bottom menu go to new page</w:t>
      </w:r>
    </w:p>
    <w:p w14:paraId="57122AA0" w14:textId="6AB701C5" w:rsidR="007B7D5F" w:rsidRDefault="007B7D5F" w:rsidP="007B7D5F">
      <w:pPr>
        <w:pStyle w:val="ListNumber"/>
        <w:numPr>
          <w:ilvl w:val="2"/>
          <w:numId w:val="15"/>
        </w:numPr>
      </w:pPr>
      <w:r>
        <w:t>Each page not fully functional</w:t>
      </w:r>
    </w:p>
    <w:p w14:paraId="0EC540AB" w14:textId="33CB65FD" w:rsidR="000C2A0E" w:rsidRDefault="000C2A0E" w:rsidP="000C2A0E">
      <w:pPr>
        <w:pStyle w:val="ListNumber"/>
        <w:numPr>
          <w:ilvl w:val="0"/>
          <w:numId w:val="15"/>
        </w:numPr>
      </w:pPr>
      <w:r>
        <w:t>Week 9:</w:t>
      </w:r>
      <w:r w:rsidR="0098044F">
        <w:t xml:space="preserve"> Iterate over features</w:t>
      </w:r>
    </w:p>
    <w:p w14:paraId="09CBC58D" w14:textId="6E6F625E" w:rsidR="007B7D5F" w:rsidRDefault="007B7D5F" w:rsidP="007B7D5F">
      <w:pPr>
        <w:pStyle w:val="ListNumber"/>
        <w:numPr>
          <w:ilvl w:val="1"/>
          <w:numId w:val="15"/>
        </w:numPr>
      </w:pPr>
      <w:r>
        <w:t>Settings</w:t>
      </w:r>
    </w:p>
    <w:p w14:paraId="180AB932" w14:textId="04C1A3F3" w:rsidR="007B7D5F" w:rsidRDefault="007B7D5F" w:rsidP="007B7D5F">
      <w:pPr>
        <w:pStyle w:val="ListNumber"/>
        <w:numPr>
          <w:ilvl w:val="1"/>
          <w:numId w:val="15"/>
        </w:numPr>
      </w:pPr>
      <w:r>
        <w:t>Cart</w:t>
      </w:r>
    </w:p>
    <w:p w14:paraId="421D9A9F" w14:textId="16898C73" w:rsidR="007B7D5F" w:rsidRDefault="007B7D5F" w:rsidP="007B7D5F">
      <w:pPr>
        <w:pStyle w:val="ListNumber"/>
        <w:numPr>
          <w:ilvl w:val="1"/>
          <w:numId w:val="15"/>
        </w:numPr>
      </w:pPr>
      <w:r>
        <w:t>Sell</w:t>
      </w:r>
    </w:p>
    <w:p w14:paraId="13BB611F" w14:textId="35DDD55F" w:rsidR="007B7D5F" w:rsidRDefault="007B7D5F" w:rsidP="007B7D5F">
      <w:pPr>
        <w:pStyle w:val="ListNumber"/>
        <w:numPr>
          <w:ilvl w:val="1"/>
          <w:numId w:val="15"/>
        </w:numPr>
      </w:pPr>
      <w:r>
        <w:t>Chat</w:t>
      </w:r>
    </w:p>
    <w:p w14:paraId="6B3A77E8" w14:textId="3D16EC87" w:rsidR="00034D79" w:rsidRDefault="00034D79" w:rsidP="007B7D5F">
      <w:pPr>
        <w:pStyle w:val="ListNumber"/>
        <w:numPr>
          <w:ilvl w:val="1"/>
          <w:numId w:val="15"/>
        </w:numPr>
      </w:pPr>
      <w:r>
        <w:t>Profile</w:t>
      </w:r>
    </w:p>
    <w:p w14:paraId="1A4F5CD4" w14:textId="71A8F725" w:rsidR="007B7D5F" w:rsidRDefault="007B7D5F" w:rsidP="007B7D5F">
      <w:pPr>
        <w:pStyle w:val="ListNumber"/>
        <w:numPr>
          <w:ilvl w:val="1"/>
          <w:numId w:val="15"/>
        </w:numPr>
      </w:pPr>
      <w:r>
        <w:t>Home</w:t>
      </w:r>
    </w:p>
    <w:p w14:paraId="769FF8A7" w14:textId="49B364FF" w:rsidR="007B7D5F" w:rsidRDefault="000C2A0E" w:rsidP="007B7D5F">
      <w:pPr>
        <w:pStyle w:val="ListNumber"/>
        <w:numPr>
          <w:ilvl w:val="0"/>
          <w:numId w:val="15"/>
        </w:numPr>
      </w:pPr>
      <w:r>
        <w:t>Week 10:</w:t>
      </w:r>
      <w:r w:rsidR="00EC030B">
        <w:t xml:space="preserve"> </w:t>
      </w:r>
      <w:r w:rsidR="00EC030B">
        <w:rPr>
          <w:b/>
          <w:u w:val="single"/>
        </w:rPr>
        <w:t>Milestone</w:t>
      </w:r>
      <w:r w:rsidR="00EC030B">
        <w:t xml:space="preserve">: </w:t>
      </w:r>
      <w:r w:rsidR="00780C5F">
        <w:t>Update Baseline</w:t>
      </w:r>
    </w:p>
    <w:p w14:paraId="72D13AF0" w14:textId="21103C76" w:rsidR="007B7D5F" w:rsidRDefault="007B7D5F" w:rsidP="007B7D5F">
      <w:pPr>
        <w:pStyle w:val="ListNumber"/>
        <w:numPr>
          <w:ilvl w:val="1"/>
          <w:numId w:val="15"/>
        </w:numPr>
      </w:pPr>
      <w:r>
        <w:t>Settings</w:t>
      </w:r>
    </w:p>
    <w:p w14:paraId="1711D781" w14:textId="6D0A9FD6" w:rsidR="00104627" w:rsidRDefault="00104627" w:rsidP="00104627">
      <w:pPr>
        <w:pStyle w:val="ListNumber"/>
        <w:numPr>
          <w:ilvl w:val="2"/>
          <w:numId w:val="15"/>
        </w:numPr>
      </w:pPr>
      <w:r>
        <w:t>Username/Password change</w:t>
      </w:r>
    </w:p>
    <w:p w14:paraId="22854090" w14:textId="415A1374" w:rsidR="00104627" w:rsidRDefault="00104627" w:rsidP="00104627">
      <w:pPr>
        <w:pStyle w:val="ListNumber"/>
        <w:numPr>
          <w:ilvl w:val="2"/>
          <w:numId w:val="15"/>
        </w:numPr>
      </w:pPr>
      <w:r>
        <w:t>Notifications</w:t>
      </w:r>
    </w:p>
    <w:p w14:paraId="4BA2D88A" w14:textId="37A92381" w:rsidR="00104627" w:rsidRDefault="00104627" w:rsidP="00104627">
      <w:pPr>
        <w:pStyle w:val="ListNumber"/>
        <w:numPr>
          <w:ilvl w:val="2"/>
          <w:numId w:val="15"/>
        </w:numPr>
      </w:pPr>
      <w:r>
        <w:t>Delete account</w:t>
      </w:r>
    </w:p>
    <w:p w14:paraId="075355FD" w14:textId="30579502" w:rsidR="00DE0EAE" w:rsidRDefault="00DE0EAE" w:rsidP="00DE0EAE">
      <w:pPr>
        <w:pStyle w:val="ListNumber"/>
        <w:numPr>
          <w:ilvl w:val="1"/>
          <w:numId w:val="15"/>
        </w:numPr>
      </w:pPr>
      <w:r>
        <w:t>Profile</w:t>
      </w:r>
    </w:p>
    <w:p w14:paraId="23167A1E" w14:textId="2BF62FFA" w:rsidR="00DE0EAE" w:rsidRDefault="00DE0EAE" w:rsidP="00DE0EAE">
      <w:pPr>
        <w:pStyle w:val="ListNumber"/>
        <w:numPr>
          <w:ilvl w:val="2"/>
          <w:numId w:val="15"/>
        </w:numPr>
      </w:pPr>
      <w:r>
        <w:t>View profile</w:t>
      </w:r>
    </w:p>
    <w:p w14:paraId="19B4A5D2" w14:textId="424A381E" w:rsidR="00C3357A" w:rsidRDefault="00C3357A" w:rsidP="00DE0EAE">
      <w:pPr>
        <w:pStyle w:val="ListNumber"/>
        <w:numPr>
          <w:ilvl w:val="2"/>
          <w:numId w:val="15"/>
        </w:numPr>
      </w:pPr>
      <w:r>
        <w:t>View seller reputation</w:t>
      </w:r>
      <w:bookmarkStart w:id="0" w:name="_GoBack"/>
      <w:bookmarkEnd w:id="0"/>
    </w:p>
    <w:p w14:paraId="2AFC4BD7" w14:textId="7E295DF2" w:rsidR="00DE0EAE" w:rsidRDefault="00DE0EAE" w:rsidP="00DE0EAE">
      <w:pPr>
        <w:pStyle w:val="ListNumber"/>
        <w:numPr>
          <w:ilvl w:val="2"/>
          <w:numId w:val="15"/>
        </w:numPr>
      </w:pPr>
      <w:r>
        <w:t>Update/edit</w:t>
      </w:r>
    </w:p>
    <w:p w14:paraId="5FCEF169" w14:textId="30DCB38F" w:rsidR="007B7D5F" w:rsidRDefault="007B7D5F" w:rsidP="007B7D5F">
      <w:pPr>
        <w:pStyle w:val="ListNumber"/>
        <w:numPr>
          <w:ilvl w:val="1"/>
          <w:numId w:val="15"/>
        </w:numPr>
      </w:pPr>
      <w:r>
        <w:t>Cart</w:t>
      </w:r>
    </w:p>
    <w:p w14:paraId="06EC4340" w14:textId="15E079F0" w:rsidR="007B7D5F" w:rsidRDefault="007B7D5F" w:rsidP="007B7D5F">
      <w:pPr>
        <w:pStyle w:val="ListNumber"/>
        <w:numPr>
          <w:ilvl w:val="2"/>
          <w:numId w:val="15"/>
        </w:numPr>
      </w:pPr>
      <w:r>
        <w:t>Can save items</w:t>
      </w:r>
    </w:p>
    <w:p w14:paraId="774E675E" w14:textId="61849B5C" w:rsidR="007B7D5F" w:rsidRDefault="007B7D5F" w:rsidP="007B7D5F">
      <w:pPr>
        <w:pStyle w:val="ListNumber"/>
        <w:numPr>
          <w:ilvl w:val="1"/>
          <w:numId w:val="15"/>
        </w:numPr>
      </w:pPr>
      <w:r>
        <w:t>Sell</w:t>
      </w:r>
    </w:p>
    <w:p w14:paraId="5FB2982B" w14:textId="7D35B066" w:rsidR="007B7D5F" w:rsidRDefault="007B7D5F" w:rsidP="007B7D5F">
      <w:pPr>
        <w:pStyle w:val="ListNumber"/>
        <w:numPr>
          <w:ilvl w:val="2"/>
          <w:numId w:val="15"/>
        </w:numPr>
      </w:pPr>
      <w:r>
        <w:t>Can sell items</w:t>
      </w:r>
    </w:p>
    <w:p w14:paraId="0A947ABF" w14:textId="67E8DA8E" w:rsidR="007B7D5F" w:rsidRDefault="007B7D5F" w:rsidP="007B7D5F">
      <w:pPr>
        <w:pStyle w:val="ListNumber"/>
        <w:numPr>
          <w:ilvl w:val="2"/>
          <w:numId w:val="15"/>
        </w:numPr>
      </w:pPr>
      <w:r>
        <w:t>Can look at items you are selling</w:t>
      </w:r>
    </w:p>
    <w:p w14:paraId="65D22144" w14:textId="4132694E" w:rsidR="007B7D5F" w:rsidRDefault="007B7D5F" w:rsidP="007B7D5F">
      <w:pPr>
        <w:pStyle w:val="ListNumber"/>
        <w:numPr>
          <w:ilvl w:val="1"/>
          <w:numId w:val="15"/>
        </w:numPr>
      </w:pPr>
      <w:r>
        <w:t>Chat</w:t>
      </w:r>
    </w:p>
    <w:p w14:paraId="45FEBACA" w14:textId="2A556D43" w:rsidR="007B7D5F" w:rsidRDefault="007B7D5F" w:rsidP="007B7D5F">
      <w:pPr>
        <w:pStyle w:val="ListNumber"/>
        <w:numPr>
          <w:ilvl w:val="2"/>
          <w:numId w:val="15"/>
        </w:numPr>
      </w:pPr>
      <w:r>
        <w:t>Can send message</w:t>
      </w:r>
    </w:p>
    <w:p w14:paraId="5850AEF9" w14:textId="53F80BA8" w:rsidR="007B7D5F" w:rsidRDefault="007B7D5F" w:rsidP="007B7D5F">
      <w:pPr>
        <w:pStyle w:val="ListNumber"/>
        <w:numPr>
          <w:ilvl w:val="2"/>
          <w:numId w:val="15"/>
        </w:numPr>
      </w:pPr>
      <w:r>
        <w:t>Receive message</w:t>
      </w:r>
    </w:p>
    <w:p w14:paraId="159B4E14" w14:textId="020F22BF" w:rsidR="00C3357A" w:rsidRDefault="00C3357A" w:rsidP="007B7D5F">
      <w:pPr>
        <w:pStyle w:val="ListNumber"/>
        <w:numPr>
          <w:ilvl w:val="2"/>
          <w:numId w:val="15"/>
        </w:numPr>
      </w:pPr>
      <w:r>
        <w:t>Load previous messages</w:t>
      </w:r>
    </w:p>
    <w:p w14:paraId="7E43B5B4" w14:textId="10C85DCC" w:rsidR="00516A3A" w:rsidRDefault="00516A3A" w:rsidP="00516A3A">
      <w:pPr>
        <w:pStyle w:val="ListNumber"/>
        <w:numPr>
          <w:ilvl w:val="1"/>
          <w:numId w:val="15"/>
        </w:numPr>
      </w:pPr>
      <w:r>
        <w:t>Home</w:t>
      </w:r>
    </w:p>
    <w:p w14:paraId="069EAFBB" w14:textId="71C30BCF" w:rsidR="00516A3A" w:rsidRDefault="00516A3A" w:rsidP="00516A3A">
      <w:pPr>
        <w:pStyle w:val="ListNumber"/>
        <w:numPr>
          <w:ilvl w:val="2"/>
          <w:numId w:val="15"/>
        </w:numPr>
      </w:pPr>
      <w:r>
        <w:t>Show newsfeed</w:t>
      </w:r>
    </w:p>
    <w:p w14:paraId="7671BAF5" w14:textId="041E331B" w:rsidR="00C3357A" w:rsidRDefault="00C3357A" w:rsidP="00516A3A">
      <w:pPr>
        <w:pStyle w:val="ListNumber"/>
        <w:numPr>
          <w:ilvl w:val="2"/>
          <w:numId w:val="15"/>
        </w:numPr>
      </w:pPr>
      <w:r>
        <w:t>Sort items by category, price, most recent, most popular</w:t>
      </w:r>
    </w:p>
    <w:p w14:paraId="250D7D64" w14:textId="77777777" w:rsidR="000C2A0E" w:rsidRDefault="000C2A0E" w:rsidP="000C2A0E">
      <w:pPr>
        <w:pStyle w:val="ListNumber"/>
        <w:numPr>
          <w:ilvl w:val="0"/>
          <w:numId w:val="0"/>
        </w:numPr>
        <w:ind w:left="432" w:hanging="432"/>
      </w:pPr>
    </w:p>
    <w:sectPr w:rsidR="000C2A0E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152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01AC40E" w14:textId="77777777" w:rsidR="00FF4D7A" w:rsidRDefault="00FF4D7A">
      <w:pPr>
        <w:spacing w:after="0" w:line="240" w:lineRule="auto"/>
      </w:pPr>
      <w:r>
        <w:separator/>
      </w:r>
    </w:p>
    <w:p w14:paraId="5DE02367" w14:textId="77777777" w:rsidR="00FF4D7A" w:rsidRDefault="00FF4D7A"/>
    <w:p w14:paraId="7ABB09D8" w14:textId="77777777" w:rsidR="00FF4D7A" w:rsidRDefault="00FF4D7A"/>
  </w:endnote>
  <w:endnote w:type="continuationSeparator" w:id="0">
    <w:p w14:paraId="604B6CD9" w14:textId="77777777" w:rsidR="00FF4D7A" w:rsidRDefault="00FF4D7A">
      <w:pPr>
        <w:spacing w:after="0" w:line="240" w:lineRule="auto"/>
      </w:pPr>
      <w:r>
        <w:continuationSeparator/>
      </w:r>
    </w:p>
    <w:p w14:paraId="489BA6A9" w14:textId="77777777" w:rsidR="00FF4D7A" w:rsidRDefault="00FF4D7A"/>
    <w:p w14:paraId="16557578" w14:textId="77777777" w:rsidR="00FF4D7A" w:rsidRDefault="00FF4D7A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auto"/>
    <w:pitch w:val="variable"/>
    <w:sig w:usb0="00000287" w:usb1="00000000" w:usb2="00000000" w:usb3="00000000" w:csb0="000000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4CE0143" w14:textId="77777777" w:rsidR="002A42AA" w:rsidRDefault="002A42AA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87781535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9B1225" w14:textId="77777777" w:rsidR="002A42AA" w:rsidRDefault="00402D6F">
        <w:pPr>
          <w:pStyle w:val="Foo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C3357A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FA3F8D" w14:textId="77777777" w:rsidR="002A42AA" w:rsidRDefault="002A42AA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E2101D7" w14:textId="77777777" w:rsidR="00FF4D7A" w:rsidRDefault="00FF4D7A">
      <w:pPr>
        <w:spacing w:after="0" w:line="240" w:lineRule="auto"/>
      </w:pPr>
      <w:r>
        <w:separator/>
      </w:r>
    </w:p>
    <w:p w14:paraId="23503F4B" w14:textId="77777777" w:rsidR="00FF4D7A" w:rsidRDefault="00FF4D7A"/>
    <w:p w14:paraId="5898DDD6" w14:textId="77777777" w:rsidR="00FF4D7A" w:rsidRDefault="00FF4D7A"/>
  </w:footnote>
  <w:footnote w:type="continuationSeparator" w:id="0">
    <w:p w14:paraId="754B355D" w14:textId="77777777" w:rsidR="00FF4D7A" w:rsidRDefault="00FF4D7A">
      <w:pPr>
        <w:spacing w:after="0" w:line="240" w:lineRule="auto"/>
      </w:pPr>
      <w:r>
        <w:continuationSeparator/>
      </w:r>
    </w:p>
    <w:p w14:paraId="614B3196" w14:textId="77777777" w:rsidR="00FF4D7A" w:rsidRDefault="00FF4D7A"/>
    <w:p w14:paraId="1CBA2AA0" w14:textId="77777777" w:rsidR="00FF4D7A" w:rsidRDefault="00FF4D7A"/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C6C79C5" w14:textId="77777777" w:rsidR="002A42AA" w:rsidRDefault="002A42AA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F4F0024" w14:textId="77777777" w:rsidR="002A42AA" w:rsidRDefault="002A42AA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FFF59D" w14:textId="77777777" w:rsidR="002A42AA" w:rsidRDefault="002A42AA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C"/>
    <w:multiLevelType w:val="singleLevel"/>
    <w:tmpl w:val="6AB8A88A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36E8ED6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144E5CF2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00725E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0"/>
    <w:multiLevelType w:val="singleLevel"/>
    <w:tmpl w:val="F23A55BE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CE2E5C8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E020DE54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4ABEA9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CE62011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</w:abstractNum>
  <w:abstractNum w:abstractNumId="9">
    <w:nsid w:val="FFFFFF89"/>
    <w:multiLevelType w:val="singleLevel"/>
    <w:tmpl w:val="71E4D62E"/>
    <w:lvl w:ilvl="0">
      <w:start w:val="1"/>
      <w:numFmt w:val="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</w:abstractNum>
  <w:abstractNum w:abstractNumId="10">
    <w:nsid w:val="26DA33D1"/>
    <w:multiLevelType w:val="hybridMultilevel"/>
    <w:tmpl w:val="9F16C02E"/>
    <w:lvl w:ilvl="0" w:tplc="2D128166">
      <w:start w:val="1"/>
      <w:numFmt w:val="bullet"/>
      <w:pStyle w:val="ListBullet"/>
      <w:lvlText w:val=""/>
      <w:lvlJc w:val="left"/>
      <w:pPr>
        <w:tabs>
          <w:tab w:val="num" w:pos="432"/>
        </w:tabs>
        <w:ind w:left="432" w:hanging="432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348A5F75"/>
    <w:multiLevelType w:val="hybridMultilevel"/>
    <w:tmpl w:val="B7E8F40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4B1B1C5A"/>
    <w:multiLevelType w:val="hybridMultilevel"/>
    <w:tmpl w:val="A3127486"/>
    <w:lvl w:ilvl="0" w:tplc="A96E589A">
      <w:start w:val="1"/>
      <w:numFmt w:val="decimal"/>
      <w:pStyle w:val="ListNumber"/>
      <w:lvlText w:val="%1."/>
      <w:lvlJc w:val="left"/>
      <w:pPr>
        <w:tabs>
          <w:tab w:val="num" w:pos="432"/>
        </w:tabs>
        <w:ind w:left="432" w:hanging="432"/>
      </w:pPr>
      <w:rPr>
        <w:rFonts w:hint="default"/>
        <w:b/>
        <w:i w:val="0"/>
        <w:color w:val="266CBF" w:themeColor="accent1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12"/>
  </w:num>
  <w:num w:numId="12">
    <w:abstractNumId w:val="9"/>
    <w:lvlOverride w:ilvl="0">
      <w:startOverride w:val="1"/>
    </w:lvlOverride>
  </w:num>
  <w:num w:numId="13">
    <w:abstractNumId w:val="10"/>
  </w:num>
  <w:num w:numId="14">
    <w:abstractNumId w:val="12"/>
  </w:num>
  <w:num w:numId="15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ttachedTemplate r:id="rId1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23EA"/>
    <w:rsid w:val="00034D79"/>
    <w:rsid w:val="000C2A0E"/>
    <w:rsid w:val="000D04D4"/>
    <w:rsid w:val="00104627"/>
    <w:rsid w:val="001970B8"/>
    <w:rsid w:val="002A42AA"/>
    <w:rsid w:val="003134E8"/>
    <w:rsid w:val="00347132"/>
    <w:rsid w:val="00354F30"/>
    <w:rsid w:val="0037262E"/>
    <w:rsid w:val="00402D6F"/>
    <w:rsid w:val="0050405F"/>
    <w:rsid w:val="00516A3A"/>
    <w:rsid w:val="00565D40"/>
    <w:rsid w:val="005C6EE4"/>
    <w:rsid w:val="005D2029"/>
    <w:rsid w:val="005E2B19"/>
    <w:rsid w:val="00646F99"/>
    <w:rsid w:val="007079A7"/>
    <w:rsid w:val="00780C5F"/>
    <w:rsid w:val="007B7D5F"/>
    <w:rsid w:val="00810F35"/>
    <w:rsid w:val="0098044F"/>
    <w:rsid w:val="00B07190"/>
    <w:rsid w:val="00B1284D"/>
    <w:rsid w:val="00C3357A"/>
    <w:rsid w:val="00C6091D"/>
    <w:rsid w:val="00C623EA"/>
    <w:rsid w:val="00DE0EAE"/>
    <w:rsid w:val="00DF1595"/>
    <w:rsid w:val="00EB57F3"/>
    <w:rsid w:val="00EC030B"/>
    <w:rsid w:val="00F3347C"/>
    <w:rsid w:val="00F87843"/>
    <w:rsid w:val="00FF4D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CCD369D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color w:val="595959" w:themeColor="text1" w:themeTint="A6"/>
        <w:sz w:val="28"/>
        <w:szCs w:val="28"/>
        <w:lang w:val="en-US" w:eastAsia="ja-JP" w:bidi="ar-SA"/>
      </w:rPr>
    </w:rPrDefault>
    <w:pPrDefault>
      <w:pPr>
        <w:spacing w:after="120" w:line="288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semiHidden="1" w:uiPriority="10" w:unhideWhenUsed="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semiHidden="1" w:uiPriority="10" w:unhideWhenUsed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semiHidden="1" w:uiPriority="1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semiHidden="1" w:uiPriority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/>
      <w:outlineLvl w:val="0"/>
    </w:pPr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360"/>
      <w:outlineLvl w:val="1"/>
    </w:pPr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360"/>
      <w:outlineLvl w:val="2"/>
    </w:pPr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360"/>
      <w:outlineLvl w:val="3"/>
    </w:pPr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360"/>
      <w:outlineLvl w:val="4"/>
    </w:pPr>
    <w:rPr>
      <w:rFonts w:asciiTheme="majorHAnsi" w:eastAsiaTheme="majorEastAsia" w:hAnsiTheme="majorHAnsi" w:cstheme="majorBidi"/>
      <w:b/>
      <w:color w:val="266CBF" w:themeColor="accent1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360"/>
      <w:outlineLvl w:val="5"/>
    </w:pPr>
    <w:rPr>
      <w:rFonts w:asciiTheme="majorHAnsi" w:eastAsiaTheme="majorEastAsia" w:hAnsiTheme="majorHAnsi" w:cstheme="majorBidi"/>
      <w:b/>
      <w:i/>
      <w:color w:val="266CBF" w:themeColor="accent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360"/>
      <w:outlineLvl w:val="6"/>
    </w:pPr>
    <w:rPr>
      <w:rFonts w:asciiTheme="majorHAnsi" w:eastAsiaTheme="majorEastAsia" w:hAnsiTheme="majorHAnsi" w:cstheme="majorBidi"/>
      <w:b/>
      <w:iCs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360"/>
      <w:outlineLvl w:val="7"/>
    </w:pPr>
    <w:rPr>
      <w:rFonts w:asciiTheme="majorHAnsi" w:eastAsiaTheme="majorEastAsia" w:hAnsiTheme="majorHAnsi" w:cstheme="majorBidi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360"/>
      <w:outlineLvl w:val="8"/>
    </w:pPr>
    <w:rPr>
      <w:rFonts w:asciiTheme="majorHAnsi" w:eastAsiaTheme="majorEastAsia" w:hAnsiTheme="majorHAnsi" w:cstheme="majorBidi"/>
      <w:i/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paragraph" w:styleId="Title">
    <w:name w:val="Title"/>
    <w:basedOn w:val="Normal"/>
    <w:link w:val="TitleChar"/>
    <w:uiPriority w:val="10"/>
    <w:semiHidden/>
    <w:unhideWhenUsed/>
    <w:pPr>
      <w:spacing w:after="0" w:line="240" w:lineRule="auto"/>
      <w:contextualSpacing/>
    </w:pPr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color w:val="266CBF" w:themeColor="accent1"/>
      <w:sz w:val="46"/>
      <w:szCs w:val="32"/>
    </w:r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ListBullet">
    <w:name w:val="List Bullet"/>
    <w:basedOn w:val="Normal"/>
    <w:uiPriority w:val="10"/>
    <w:qFormat/>
    <w:pPr>
      <w:numPr>
        <w:numId w:val="13"/>
      </w:numPr>
    </w:p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480" w:line="240" w:lineRule="auto"/>
      <w:contextualSpacing/>
    </w:pPr>
    <w:rPr>
      <w:rFonts w:eastAsiaTheme="minorEastAsia"/>
      <w:sz w:val="34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semiHidden/>
    <w:rPr>
      <w:rFonts w:eastAsiaTheme="minorEastAsia"/>
      <w:sz w:val="34"/>
      <w:szCs w:val="22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color w:val="7F7F7F" w:themeColor="text1" w:themeTint="80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Pr>
      <w:rFonts w:asciiTheme="majorHAnsi" w:eastAsiaTheme="majorEastAsia" w:hAnsiTheme="majorHAnsi" w:cstheme="majorBidi"/>
      <w:color w:val="266CBF" w:themeColor="accent1"/>
      <w:sz w:val="3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Pr>
      <w:rFonts w:asciiTheme="majorHAnsi" w:eastAsiaTheme="majorEastAsia" w:hAnsiTheme="majorHAnsi" w:cstheme="majorBidi"/>
      <w:i/>
      <w:iCs/>
      <w:color w:val="266CBF" w:themeColor="accent1"/>
      <w:sz w:val="34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b/>
      <w:color w:val="266CBF" w:themeColor="accent1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b/>
      <w:i/>
      <w:color w:val="266CBF" w:themeColor="accent1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b/>
      <w:iCs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595959" w:themeColor="text1" w:themeTint="A6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i/>
      <w:iCs/>
      <w:color w:val="266CBF" w:themeColor="accent1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  <w:i/>
      <w:color w:val="266CBF" w:themeColor="accent1"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 w:after="240"/>
    </w:pPr>
    <w:rPr>
      <w:i/>
      <w:iCs/>
      <w:sz w:val="36"/>
    </w:rPr>
  </w:style>
  <w:style w:type="character" w:customStyle="1" w:styleId="QuoteChar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 w:after="240"/>
    </w:pPr>
    <w:rPr>
      <w:b/>
      <w:i/>
      <w:iCs/>
      <w:color w:val="266CBF" w:themeColor="accent1"/>
      <w:sz w:val="36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Pr>
      <w:b/>
      <w:i/>
      <w:iCs/>
      <w:color w:val="266CBF" w:themeColor="accent1"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595959" w:themeColor="text1" w:themeTint="A6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595959" w:themeColor="text1" w:themeTint="A6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character" w:styleId="PlaceholderText">
    <w:name w:val="Placeholder Text"/>
    <w:basedOn w:val="DefaultParagraphFont"/>
    <w:uiPriority w:val="99"/>
    <w:semiHidden/>
    <w:rPr>
      <w:color w:val="80808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paragraph" w:styleId="ListNumber">
    <w:name w:val="List Number"/>
    <w:basedOn w:val="Normal"/>
    <w:uiPriority w:val="10"/>
    <w:unhideWhenUsed/>
    <w:qFormat/>
    <w:pPr>
      <w:numPr>
        <w:numId w:val="14"/>
      </w:numPr>
    </w:pPr>
  </w:style>
  <w:style w:type="character" w:customStyle="1" w:styleId="TitleChar">
    <w:name w:val="Title Char"/>
    <w:basedOn w:val="DefaultParagraphFont"/>
    <w:link w:val="Title"/>
    <w:uiPriority w:val="10"/>
    <w:semiHidden/>
    <w:rPr>
      <w:rFonts w:asciiTheme="majorHAnsi" w:eastAsiaTheme="majorEastAsia" w:hAnsiTheme="majorHAnsi" w:cstheme="majorBidi"/>
      <w:b/>
      <w:color w:val="266CBF" w:themeColor="accent1"/>
      <w:kern w:val="28"/>
      <w:sz w:val="90"/>
      <w:szCs w:val="56"/>
    </w:rPr>
  </w:style>
  <w:style w:type="character" w:styleId="Hyperlink">
    <w:name w:val="Hyperlink"/>
    <w:basedOn w:val="DefaultParagraphFont"/>
    <w:uiPriority w:val="99"/>
    <w:unhideWhenUsed/>
    <w:rPr>
      <w:color w:val="266CB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localhost/Users/nicolesakamoto/Library/Containers/com.microsoft.Word/Data/Library/Caches/TM10002083/Make%20a%20List.dotx" TargetMode="External"/></Relationships>
</file>

<file path=word/theme/theme1.xml><?xml version="1.0" encoding="utf-8"?>
<a:theme xmlns:a="http://schemas.openxmlformats.org/drawingml/2006/main" name="Office Theme">
  <a:themeElements>
    <a:clrScheme name="Make a List">
      <a:dk1>
        <a:sysClr val="windowText" lastClr="000000"/>
      </a:dk1>
      <a:lt1>
        <a:sysClr val="window" lastClr="FFFFFF"/>
      </a:lt1>
      <a:dk2>
        <a:srgbClr val="081424"/>
      </a:dk2>
      <a:lt2>
        <a:srgbClr val="EBEBEB"/>
      </a:lt2>
      <a:accent1>
        <a:srgbClr val="266CBF"/>
      </a:accent1>
      <a:accent2>
        <a:srgbClr val="EF8271"/>
      </a:accent2>
      <a:accent3>
        <a:srgbClr val="5DB372"/>
      </a:accent3>
      <a:accent4>
        <a:srgbClr val="E5C34E"/>
      </a:accent4>
      <a:accent5>
        <a:srgbClr val="F18846"/>
      </a:accent5>
      <a:accent6>
        <a:srgbClr val="8956A5"/>
      </a:accent6>
      <a:hlink>
        <a:srgbClr val="266CBF"/>
      </a:hlink>
      <a:folHlink>
        <a:srgbClr val="8956A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Make a List.dotx</Template>
  <TotalTime>203</TotalTime>
  <Pages>4</Pages>
  <Words>267</Words>
  <Characters>1522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1</vt:i4>
      </vt:variant>
    </vt:vector>
  </HeadingPairs>
  <TitlesOfParts>
    <vt:vector size="2" baseType="lpstr">
      <vt:lpstr/>
      <vt:lpstr>CSE110 Schedule</vt:lpstr>
    </vt:vector>
  </TitlesOfParts>
  <Company/>
  <LinksUpToDate>false</LinksUpToDate>
  <CharactersWithSpaces>1786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K Sakamoto</dc:creator>
  <cp:keywords/>
  <dc:description/>
  <cp:lastModifiedBy>Nicole K Sakamoto</cp:lastModifiedBy>
  <cp:revision>8</cp:revision>
  <dcterms:created xsi:type="dcterms:W3CDTF">2016-01-29T16:21:00Z</dcterms:created>
  <dcterms:modified xsi:type="dcterms:W3CDTF">2016-02-10T21:50:00Z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ssetID">
    <vt:lpwstr>TF10002046</vt:lpwstr>
  </property>
</Properties>
</file>